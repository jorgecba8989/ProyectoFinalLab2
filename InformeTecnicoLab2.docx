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D7A4A" w14:textId="4E8B69B9" w:rsidR="00D077E9" w:rsidRDefault="00C906BE" w:rsidP="00D70D02">
      <w:pPr>
        <w:rPr>
          <w:noProof/>
        </w:rPr>
      </w:pPr>
      <w:r>
        <w:rPr>
          <w:noProof/>
          <w:lang w:bidi="es-ES"/>
        </w:rPr>
        <w:drawing>
          <wp:anchor distT="0" distB="0" distL="114300" distR="114300" simplePos="0" relativeHeight="251658240" behindDoc="1" locked="0" layoutInCell="1" allowOverlap="1" wp14:anchorId="6ADD2E61" wp14:editId="6CF49D66">
            <wp:simplePos x="0" y="0"/>
            <wp:positionH relativeFrom="column">
              <wp:posOffset>-745490</wp:posOffset>
            </wp:positionH>
            <wp:positionV relativeFrom="page">
              <wp:posOffset>-15240</wp:posOffset>
            </wp:positionV>
            <wp:extent cx="7758430" cy="66840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43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9900E07" wp14:editId="5563B3C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ángulo 3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45F3B" id="Rectángulo 3" o:spid="_x0000_s1026" alt="rectángulo blanco para texto en portada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7F8CCD55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9292F64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C2285AF" wp14:editId="236F4A1E">
                      <wp:extent cx="3528695" cy="1733550"/>
                      <wp:effectExtent l="0" t="0" r="0" b="0"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777C86F" w14:textId="496CAC4C" w:rsidR="00D077E9" w:rsidRDefault="00C906BE" w:rsidP="00D077E9">
                                  <w:pPr>
                                    <w:pStyle w:val="Ttulo"/>
                                    <w:spacing w:after="0"/>
                                    <w:rPr>
                                      <w:lang w:bidi="es-ES"/>
                                    </w:rPr>
                                  </w:pPr>
                                  <w:r>
                                    <w:rPr>
                                      <w:lang w:bidi="es-ES"/>
                                    </w:rPr>
                                    <w:t xml:space="preserve">INFORME </w:t>
                                  </w:r>
                                </w:p>
                                <w:p w14:paraId="691AC968" w14:textId="543311AA" w:rsidR="00C906BE" w:rsidRPr="00D86945" w:rsidRDefault="00C906BE" w:rsidP="00D077E9">
                                  <w:pPr>
                                    <w:pStyle w:val="Ttulo"/>
                                    <w:spacing w:after="0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TECNICO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C2285A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8" o:spid="_x0000_s1026" type="#_x0000_t202" style="width:277.8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" filled="f" stroked="f" strokeweight=".5pt">
                      <v:textbox>
                        <w:txbxContent>
                          <w:p w14:paraId="4777C86F" w14:textId="496CAC4C" w:rsidR="00D077E9" w:rsidRDefault="00C906BE" w:rsidP="00D077E9">
                            <w:pPr>
                              <w:pStyle w:val="Ttulo"/>
                              <w:spacing w:after="0"/>
                              <w:rPr>
                                <w:lang w:bidi="es-ES"/>
                              </w:rPr>
                            </w:pPr>
                            <w:r>
                              <w:rPr>
                                <w:lang w:bidi="es-ES"/>
                              </w:rPr>
                              <w:t xml:space="preserve">INFORME </w:t>
                            </w:r>
                          </w:p>
                          <w:p w14:paraId="691AC968" w14:textId="543311AA" w:rsidR="00C906BE" w:rsidRPr="00D86945" w:rsidRDefault="00C906BE" w:rsidP="00D077E9">
                            <w:pPr>
                              <w:pStyle w:val="Ttulo"/>
                              <w:spacing w:after="0"/>
                            </w:pPr>
                            <w:r>
                              <w:rPr>
                                <w:lang w:bidi="es-ES"/>
                              </w:rPr>
                              <w:t>TECNICO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C0BE63F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7F7B1592" wp14:editId="2FF7767B">
                      <wp:extent cx="1390918" cy="0"/>
                      <wp:effectExtent l="0" t="19050" r="19050" b="19050"/>
                      <wp:docPr id="5" name="Conector rec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0D3885" id="Conector rec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26329AE" w14:textId="77777777" w:rsidTr="004E5F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7AE3CE6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14:paraId="711FBFBB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0992E763A5204922B73B8BED15F9BE25"/>
              </w:placeholder>
              <w15:appearance w15:val="hidden"/>
            </w:sdtPr>
            <w:sdtEndPr/>
            <w:sdtContent>
              <w:p w14:paraId="4142E827" w14:textId="06DE7713" w:rsidR="00D077E9" w:rsidRDefault="000747A0" w:rsidP="00AB02A7">
                <w:pPr>
                  <w:rPr>
                    <w:noProof/>
                  </w:rPr>
                </w:pP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begin"/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instrText xml:space="preserve"> DATE  \@ "d MMMM"  \* MERGEFORMAT </w:instrTex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separate"/>
                </w:r>
                <w:r w:rsidR="00EC4830">
                  <w:rPr>
                    <w:rStyle w:val="SubttuloCar"/>
                    <w:b w:val="0"/>
                    <w:noProof/>
                    <w:lang w:bidi="es-ES"/>
                  </w:rPr>
                  <w:t>25 febrero</w:t>
                </w:r>
                <w:r>
                  <w:rPr>
                    <w:rStyle w:val="SubttuloCar"/>
                    <w:b w:val="0"/>
                    <w:noProof/>
                    <w:lang w:bidi="es-ES"/>
                  </w:rPr>
                  <w:fldChar w:fldCharType="end"/>
                </w:r>
              </w:p>
            </w:sdtContent>
          </w:sdt>
          <w:p w14:paraId="3ED1083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es-ES"/>
              </w:rPr>
              <mc:AlternateContent>
                <mc:Choice Requires="wps">
                  <w:drawing>
                    <wp:inline distT="0" distB="0" distL="0" distR="0" wp14:anchorId="43890AA6" wp14:editId="7B6A6475">
                      <wp:extent cx="1493949" cy="0"/>
                      <wp:effectExtent l="0" t="19050" r="30480" b="19050"/>
                      <wp:docPr id="6" name="Conector recto 6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109870" id="Conector recto 6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43617D3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3CE9AB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A29F04F" w14:textId="120597D8" w:rsidR="00D077E9" w:rsidRDefault="001C1230" w:rsidP="00AB02A7">
            <w:pPr>
              <w:rPr>
                <w:noProof/>
              </w:rPr>
            </w:pPr>
            <w:r>
              <w:rPr>
                <w:noProof/>
                <w:lang w:bidi="es-ES"/>
              </w:rPr>
              <w:t>Integrante</w:t>
            </w:r>
            <w:r w:rsidR="00D077E9" w:rsidRPr="00B231E5">
              <w:rPr>
                <w:noProof/>
                <w:lang w:bidi="es-ES"/>
              </w:rPr>
              <w:t xml:space="preserve">: </w:t>
            </w:r>
            <w:sdt>
              <w:sdtPr>
                <w:rPr>
                  <w:noProof/>
                </w:rPr>
                <w:alias w:val="Su nombre"/>
                <w:tag w:val="Su nombre"/>
                <w:id w:val="-180584491"/>
                <w:placeholder>
                  <w:docPart w:val="C4BA7A30B84C4FB3AB8C50DAC2886997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rPr>
                    <w:noProof/>
                  </w:rPr>
                  <w:t>Milia, Jorge Eduardo Reyes</w:t>
                </w:r>
                <w:r>
                  <w:rPr>
                    <w:noProof/>
                  </w:rPr>
                  <w:br/>
                </w:r>
                <w:r w:rsidR="0041204A">
                  <w:rPr>
                    <w:noProof/>
                  </w:rPr>
                  <w:t>Docente: Funes, Gustavo</w:t>
                </w:r>
                <w:r w:rsidR="00881037">
                  <w:rPr>
                    <w:noProof/>
                  </w:rPr>
                  <w:br/>
                  <w:t>Nombre: Zto-Tube</w:t>
                </w:r>
                <w:r w:rsidR="0041204A">
                  <w:rPr>
                    <w:noProof/>
                  </w:rPr>
                  <w:br/>
                  <w:t>Materia: Laboratorio 2</w:t>
                </w:r>
              </w:sdtContent>
            </w:sdt>
          </w:p>
          <w:p w14:paraId="15F4F320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6A0B501C" w14:textId="77777777" w:rsidR="00D077E9" w:rsidRDefault="00AB02A7">
      <w:pPr>
        <w:spacing w:after="200"/>
        <w:rPr>
          <w:noProof/>
        </w:rPr>
      </w:pPr>
      <w:r w:rsidRPr="00D967AC">
        <w:rPr>
          <w:noProof/>
          <w:lang w:bidi="es-ES"/>
        </w:rPr>
        <w:drawing>
          <wp:anchor distT="0" distB="0" distL="114300" distR="114300" simplePos="0" relativeHeight="251661312" behindDoc="0" locked="0" layoutInCell="1" allowOverlap="1" wp14:anchorId="3B9CDAC2" wp14:editId="640583BA">
            <wp:simplePos x="0" y="0"/>
            <wp:positionH relativeFrom="column">
              <wp:posOffset>4983480</wp:posOffset>
            </wp:positionH>
            <wp:positionV relativeFrom="paragraph">
              <wp:posOffset>7113270</wp:posOffset>
            </wp:positionV>
            <wp:extent cx="1127760" cy="1282065"/>
            <wp:effectExtent l="0" t="0" r="0" b="0"/>
            <wp:wrapNone/>
            <wp:docPr id="12" name="Grá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á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089" cy="1343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3D696B3" wp14:editId="7634E23A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81724" id="Rectángulo 2" o:spid="_x0000_s1026" alt="rectángulo de color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" fillcolor="#0f0d29 [3213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es-ES"/>
        </w:rPr>
        <w:br w:type="page"/>
      </w:r>
    </w:p>
    <w:p w14:paraId="4F0D20A8" w14:textId="57F71A20" w:rsidR="00D077E9" w:rsidRPr="008D7C08" w:rsidRDefault="00DC1FC5" w:rsidP="00624CF3">
      <w:pPr>
        <w:pStyle w:val="Ttulo1"/>
        <w:jc w:val="center"/>
        <w:rPr>
          <w:noProof/>
          <w:sz w:val="56"/>
          <w:szCs w:val="56"/>
        </w:rPr>
      </w:pPr>
      <w:bookmarkStart w:id="0" w:name="_Toc64817957"/>
      <w:bookmarkStart w:id="1" w:name="_Toc64818015"/>
      <w:r w:rsidRPr="008D7C08">
        <w:rPr>
          <w:noProof/>
          <w:sz w:val="56"/>
          <w:szCs w:val="56"/>
          <w:lang w:bidi="es-ES"/>
        </w:rPr>
        <w:lastRenderedPageBreak/>
        <w:t>INDICE</w:t>
      </w:r>
      <w:bookmarkEnd w:id="0"/>
      <w:bookmarkEnd w:id="1"/>
    </w:p>
    <w:p w14:paraId="3E5F2FC9" w14:textId="77777777" w:rsidR="00AB02A7" w:rsidRDefault="00AB02A7" w:rsidP="00DF027C">
      <w:pPr>
        <w:rPr>
          <w:noProof/>
        </w:rPr>
      </w:pP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5153397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5A0076" w14:textId="188657B5" w:rsidR="00341858" w:rsidRDefault="00341858">
          <w:pPr>
            <w:pStyle w:val="TtuloTDC"/>
          </w:pPr>
        </w:p>
        <w:p w14:paraId="772670C6" w14:textId="6D5A5930" w:rsidR="00341858" w:rsidRDefault="00341858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818016" w:history="1">
            <w:r w:rsidRPr="00F461CA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 w:rsidR="00FD721A">
              <w:rPr>
                <w:noProof/>
                <w:webHidden/>
              </w:rPr>
              <w:t>3</w:t>
            </w:r>
          </w:hyperlink>
        </w:p>
        <w:p w14:paraId="18C1473B" w14:textId="675D73A3" w:rsidR="00341858" w:rsidRDefault="003C292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64818017" w:history="1">
            <w:r w:rsidR="00341858" w:rsidRPr="00F461CA">
              <w:rPr>
                <w:rStyle w:val="Hipervnculo"/>
                <w:noProof/>
              </w:rPr>
              <w:t>DESCRIPCION</w:t>
            </w:r>
            <w:r w:rsidR="00341858">
              <w:rPr>
                <w:noProof/>
                <w:webHidden/>
              </w:rPr>
              <w:tab/>
            </w:r>
            <w:r w:rsidR="00FD721A">
              <w:rPr>
                <w:noProof/>
                <w:webHidden/>
              </w:rPr>
              <w:t>4</w:t>
            </w:r>
          </w:hyperlink>
        </w:p>
        <w:p w14:paraId="49D65A1B" w14:textId="75330C31" w:rsidR="00341858" w:rsidRDefault="003C292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64818018" w:history="1">
            <w:r w:rsidR="00341858" w:rsidRPr="00F461CA">
              <w:rPr>
                <w:rStyle w:val="Hipervnculo"/>
                <w:noProof/>
              </w:rPr>
              <w:t>REQUERIMIENTOS FUNCIONALES</w:t>
            </w:r>
            <w:r w:rsidR="00341858">
              <w:rPr>
                <w:noProof/>
                <w:webHidden/>
              </w:rPr>
              <w:tab/>
            </w:r>
            <w:r w:rsidR="00FD721A">
              <w:rPr>
                <w:noProof/>
                <w:webHidden/>
              </w:rPr>
              <w:t>5</w:t>
            </w:r>
          </w:hyperlink>
        </w:p>
        <w:p w14:paraId="3F4B9613" w14:textId="1EEA421E" w:rsidR="00341858" w:rsidRDefault="003C292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64818019" w:history="1">
            <w:r w:rsidR="00341858" w:rsidRPr="00F461CA">
              <w:rPr>
                <w:rStyle w:val="Hipervnculo"/>
                <w:noProof/>
              </w:rPr>
              <w:t>SUPUESTOS Y RESTRICCIONES</w:t>
            </w:r>
            <w:r w:rsidR="00341858">
              <w:rPr>
                <w:noProof/>
                <w:webHidden/>
              </w:rPr>
              <w:tab/>
            </w:r>
            <w:r w:rsidR="00FD721A">
              <w:rPr>
                <w:noProof/>
                <w:webHidden/>
              </w:rPr>
              <w:t>7</w:t>
            </w:r>
          </w:hyperlink>
        </w:p>
        <w:p w14:paraId="51C92FB1" w14:textId="74A4CE16" w:rsidR="00341858" w:rsidRDefault="003C2924">
          <w:pPr>
            <w:pStyle w:val="TDC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es-ES"/>
            </w:rPr>
          </w:pPr>
          <w:hyperlink w:anchor="_Toc64818020" w:history="1">
            <w:r w:rsidR="00341858" w:rsidRPr="00F461CA">
              <w:rPr>
                <w:rStyle w:val="Hipervnculo"/>
                <w:noProof/>
              </w:rPr>
              <w:t>ESPECIFICACIONES TECNICAS</w:t>
            </w:r>
            <w:r w:rsidR="00341858">
              <w:rPr>
                <w:noProof/>
                <w:webHidden/>
              </w:rPr>
              <w:tab/>
            </w:r>
            <w:r w:rsidR="00FD721A">
              <w:rPr>
                <w:noProof/>
                <w:webHidden/>
              </w:rPr>
              <w:t>8</w:t>
            </w:r>
          </w:hyperlink>
        </w:p>
        <w:p w14:paraId="10D087E3" w14:textId="19B4A683" w:rsidR="00341858" w:rsidRDefault="00341858">
          <w:r>
            <w:rPr>
              <w:bCs/>
            </w:rPr>
            <w:fldChar w:fldCharType="end"/>
          </w:r>
        </w:p>
      </w:sdtContent>
    </w:sdt>
    <w:p w14:paraId="41B51CF3" w14:textId="5BB7B569" w:rsidR="003B4552" w:rsidRDefault="003B4552" w:rsidP="003B4552">
      <w:pPr>
        <w:spacing w:after="200"/>
        <w:rPr>
          <w:noProof/>
        </w:rPr>
      </w:pPr>
    </w:p>
    <w:p w14:paraId="71F40FB9" w14:textId="3B0C309B" w:rsidR="003B4552" w:rsidRDefault="003B4552" w:rsidP="003B4552">
      <w:pPr>
        <w:spacing w:after="200"/>
        <w:rPr>
          <w:noProof/>
        </w:rPr>
      </w:pPr>
    </w:p>
    <w:p w14:paraId="5DB182A6" w14:textId="7DEDFA0F" w:rsidR="003B4552" w:rsidRDefault="003B4552" w:rsidP="003B4552">
      <w:pPr>
        <w:spacing w:after="200"/>
        <w:rPr>
          <w:noProof/>
        </w:rPr>
      </w:pPr>
    </w:p>
    <w:p w14:paraId="2D9F16E6" w14:textId="4B3E3C5D" w:rsidR="003B4552" w:rsidRDefault="003B4552" w:rsidP="003B4552">
      <w:pPr>
        <w:spacing w:after="200"/>
        <w:rPr>
          <w:noProof/>
        </w:rPr>
      </w:pPr>
    </w:p>
    <w:p w14:paraId="2D9E8837" w14:textId="35DC63F2" w:rsidR="003B4552" w:rsidRDefault="003B4552" w:rsidP="003B4552">
      <w:pPr>
        <w:spacing w:after="200"/>
        <w:rPr>
          <w:noProof/>
        </w:rPr>
      </w:pPr>
    </w:p>
    <w:p w14:paraId="62F31D11" w14:textId="23AF136F" w:rsidR="003B4552" w:rsidRDefault="003B4552" w:rsidP="003B4552">
      <w:pPr>
        <w:spacing w:after="200"/>
        <w:rPr>
          <w:noProof/>
        </w:rPr>
      </w:pPr>
    </w:p>
    <w:p w14:paraId="0E893F47" w14:textId="424D31E0" w:rsidR="003B4552" w:rsidRDefault="003B4552" w:rsidP="003B4552">
      <w:pPr>
        <w:spacing w:after="200"/>
        <w:rPr>
          <w:noProof/>
        </w:rPr>
      </w:pPr>
    </w:p>
    <w:p w14:paraId="267F493A" w14:textId="7C28EA4B" w:rsidR="003B4552" w:rsidRDefault="003B4552" w:rsidP="003B4552">
      <w:pPr>
        <w:spacing w:after="200"/>
        <w:rPr>
          <w:noProof/>
        </w:rPr>
      </w:pPr>
    </w:p>
    <w:p w14:paraId="48B1303D" w14:textId="50946AB4" w:rsidR="003B4552" w:rsidRDefault="003B4552" w:rsidP="003B4552">
      <w:pPr>
        <w:spacing w:after="200"/>
        <w:rPr>
          <w:noProof/>
        </w:rPr>
      </w:pPr>
    </w:p>
    <w:p w14:paraId="68CE4D5C" w14:textId="4D7AB7AF" w:rsidR="003B4552" w:rsidRDefault="003B4552" w:rsidP="003B4552">
      <w:pPr>
        <w:spacing w:after="200"/>
        <w:rPr>
          <w:noProof/>
        </w:rPr>
      </w:pPr>
    </w:p>
    <w:p w14:paraId="77E598AD" w14:textId="3E1F1876" w:rsidR="003B4552" w:rsidRDefault="003B4552" w:rsidP="003B4552">
      <w:pPr>
        <w:spacing w:after="200"/>
        <w:rPr>
          <w:noProof/>
        </w:rPr>
      </w:pPr>
    </w:p>
    <w:p w14:paraId="49FA4B32" w14:textId="22239F53" w:rsidR="003B4552" w:rsidRDefault="003B4552" w:rsidP="003B4552">
      <w:pPr>
        <w:spacing w:after="200"/>
        <w:rPr>
          <w:noProof/>
        </w:rPr>
      </w:pPr>
    </w:p>
    <w:p w14:paraId="4BA3E4AE" w14:textId="6988C385" w:rsidR="003B4552" w:rsidRDefault="003B4552" w:rsidP="003B4552">
      <w:pPr>
        <w:spacing w:after="200"/>
        <w:rPr>
          <w:noProof/>
        </w:rPr>
      </w:pPr>
    </w:p>
    <w:p w14:paraId="3EC1BD21" w14:textId="29815F79" w:rsidR="003B4552" w:rsidRDefault="003B4552" w:rsidP="003B4552">
      <w:pPr>
        <w:spacing w:after="200"/>
        <w:rPr>
          <w:noProof/>
        </w:rPr>
      </w:pPr>
    </w:p>
    <w:p w14:paraId="63387F8B" w14:textId="0981E87E" w:rsidR="003B4552" w:rsidRDefault="003B4552" w:rsidP="003B4552">
      <w:pPr>
        <w:spacing w:after="200"/>
        <w:rPr>
          <w:noProof/>
        </w:rPr>
      </w:pPr>
    </w:p>
    <w:p w14:paraId="2AC28298" w14:textId="10322AE1" w:rsidR="00CB12AE" w:rsidRPr="0039517F" w:rsidRDefault="006E7E52" w:rsidP="00E260EE">
      <w:pPr>
        <w:pStyle w:val="Ttulo1"/>
        <w:jc w:val="center"/>
        <w:rPr>
          <w:noProof/>
        </w:rPr>
      </w:pPr>
      <w:bookmarkStart w:id="2" w:name="_Toc64817958"/>
      <w:bookmarkStart w:id="3" w:name="_Toc64818016"/>
      <w:r w:rsidRPr="0039517F">
        <w:rPr>
          <w:noProof/>
        </w:rPr>
        <w:lastRenderedPageBreak/>
        <w:t>OBJETIVO</w:t>
      </w:r>
      <w:bookmarkEnd w:id="2"/>
      <w:bookmarkEnd w:id="3"/>
    </w:p>
    <w:p w14:paraId="6ADDC886" w14:textId="69E3A8D7" w:rsidR="00CB12AE" w:rsidRPr="0039517F" w:rsidRDefault="00CB12AE" w:rsidP="003B4552">
      <w:p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 xml:space="preserve">Ofrecerle al usuario </w:t>
      </w:r>
      <w:r w:rsidR="0056300A" w:rsidRPr="0039517F">
        <w:rPr>
          <w:b w:val="0"/>
          <w:bCs/>
          <w:noProof/>
          <w:color w:val="0F0D29" w:themeColor="text1"/>
        </w:rPr>
        <w:t>una nueva experiencia donde podra ver y descargar sus musicas preferiadas</w:t>
      </w:r>
      <w:r w:rsidR="00466DD9" w:rsidRPr="0039517F">
        <w:rPr>
          <w:b w:val="0"/>
          <w:bCs/>
          <w:noProof/>
          <w:color w:val="0F0D29" w:themeColor="text1"/>
        </w:rPr>
        <w:t xml:space="preserve"> a un solo click.</w:t>
      </w:r>
    </w:p>
    <w:p w14:paraId="5DD142A1" w14:textId="3FF6045D" w:rsidR="007F11D7" w:rsidRDefault="007F11D7" w:rsidP="003B4552">
      <w:pPr>
        <w:spacing w:after="200"/>
        <w:rPr>
          <w:noProof/>
          <w:color w:val="0F0D29" w:themeColor="text1"/>
        </w:rPr>
      </w:pPr>
    </w:p>
    <w:p w14:paraId="5C123083" w14:textId="40DBEB6E" w:rsidR="007F11D7" w:rsidRDefault="007F11D7" w:rsidP="003B4552">
      <w:pPr>
        <w:spacing w:after="200"/>
        <w:rPr>
          <w:noProof/>
          <w:color w:val="0F0D29" w:themeColor="text1"/>
        </w:rPr>
      </w:pPr>
    </w:p>
    <w:p w14:paraId="4FE3ACA2" w14:textId="6C629C3D" w:rsidR="007F11D7" w:rsidRDefault="007F11D7" w:rsidP="003B4552">
      <w:pPr>
        <w:spacing w:after="200"/>
        <w:rPr>
          <w:noProof/>
          <w:color w:val="0F0D29" w:themeColor="text1"/>
        </w:rPr>
      </w:pPr>
    </w:p>
    <w:p w14:paraId="1E10C4C0" w14:textId="0458C582" w:rsidR="007F11D7" w:rsidRDefault="007F11D7" w:rsidP="003B4552">
      <w:pPr>
        <w:spacing w:after="200"/>
        <w:rPr>
          <w:noProof/>
          <w:color w:val="0F0D29" w:themeColor="text1"/>
        </w:rPr>
      </w:pPr>
    </w:p>
    <w:p w14:paraId="5C9DB1D7" w14:textId="28BC65FD" w:rsidR="007F11D7" w:rsidRDefault="007F11D7" w:rsidP="003B4552">
      <w:pPr>
        <w:spacing w:after="200"/>
        <w:rPr>
          <w:noProof/>
          <w:color w:val="0F0D29" w:themeColor="text1"/>
        </w:rPr>
      </w:pPr>
    </w:p>
    <w:p w14:paraId="5EA16F6D" w14:textId="723CA49A" w:rsidR="007F11D7" w:rsidRDefault="007F11D7" w:rsidP="003B4552">
      <w:pPr>
        <w:spacing w:after="200"/>
        <w:rPr>
          <w:noProof/>
          <w:color w:val="0F0D29" w:themeColor="text1"/>
        </w:rPr>
      </w:pPr>
    </w:p>
    <w:p w14:paraId="1B839964" w14:textId="22A0451B" w:rsidR="007F11D7" w:rsidRDefault="007F11D7" w:rsidP="003B4552">
      <w:pPr>
        <w:spacing w:after="200"/>
        <w:rPr>
          <w:noProof/>
          <w:color w:val="0F0D29" w:themeColor="text1"/>
        </w:rPr>
      </w:pPr>
    </w:p>
    <w:p w14:paraId="7987E3FD" w14:textId="6D42502D" w:rsidR="007F11D7" w:rsidRDefault="007F11D7" w:rsidP="003B4552">
      <w:pPr>
        <w:spacing w:after="200"/>
        <w:rPr>
          <w:noProof/>
          <w:color w:val="0F0D29" w:themeColor="text1"/>
        </w:rPr>
      </w:pPr>
    </w:p>
    <w:p w14:paraId="240AC483" w14:textId="4C219A4C" w:rsidR="007F11D7" w:rsidRDefault="007F11D7" w:rsidP="003B4552">
      <w:pPr>
        <w:spacing w:after="200"/>
        <w:rPr>
          <w:noProof/>
          <w:color w:val="0F0D29" w:themeColor="text1"/>
        </w:rPr>
      </w:pPr>
    </w:p>
    <w:p w14:paraId="4029451A" w14:textId="0A4CDB14" w:rsidR="007F11D7" w:rsidRDefault="007F11D7" w:rsidP="003B4552">
      <w:pPr>
        <w:spacing w:after="200"/>
        <w:rPr>
          <w:noProof/>
          <w:color w:val="0F0D29" w:themeColor="text1"/>
        </w:rPr>
      </w:pPr>
    </w:p>
    <w:p w14:paraId="417D3F92" w14:textId="7CFC8B71" w:rsidR="007F11D7" w:rsidRDefault="007F11D7" w:rsidP="003B4552">
      <w:pPr>
        <w:spacing w:after="200"/>
        <w:rPr>
          <w:noProof/>
          <w:color w:val="0F0D29" w:themeColor="text1"/>
        </w:rPr>
      </w:pPr>
    </w:p>
    <w:p w14:paraId="7F7E7239" w14:textId="30F0DE6F" w:rsidR="007F11D7" w:rsidRDefault="007F11D7" w:rsidP="003B4552">
      <w:pPr>
        <w:spacing w:after="200"/>
        <w:rPr>
          <w:noProof/>
          <w:color w:val="0F0D29" w:themeColor="text1"/>
        </w:rPr>
      </w:pPr>
    </w:p>
    <w:p w14:paraId="23920731" w14:textId="342AA57D" w:rsidR="007F11D7" w:rsidRDefault="007F11D7" w:rsidP="003B4552">
      <w:pPr>
        <w:spacing w:after="200"/>
        <w:rPr>
          <w:noProof/>
          <w:color w:val="0F0D29" w:themeColor="text1"/>
        </w:rPr>
      </w:pPr>
    </w:p>
    <w:p w14:paraId="631B7936" w14:textId="3005ED6D" w:rsidR="007F11D7" w:rsidRDefault="007F11D7" w:rsidP="003B4552">
      <w:pPr>
        <w:spacing w:after="200"/>
        <w:rPr>
          <w:noProof/>
          <w:color w:val="0F0D29" w:themeColor="text1"/>
        </w:rPr>
      </w:pPr>
    </w:p>
    <w:p w14:paraId="6E723C25" w14:textId="2F7A5792" w:rsidR="007F11D7" w:rsidRDefault="007F11D7" w:rsidP="003B4552">
      <w:pPr>
        <w:spacing w:after="200"/>
        <w:rPr>
          <w:noProof/>
          <w:color w:val="0F0D29" w:themeColor="text1"/>
        </w:rPr>
      </w:pPr>
    </w:p>
    <w:p w14:paraId="037E46E5" w14:textId="1E728447" w:rsidR="007F11D7" w:rsidRDefault="007F11D7" w:rsidP="003B4552">
      <w:pPr>
        <w:spacing w:after="200"/>
        <w:rPr>
          <w:noProof/>
          <w:color w:val="0F0D29" w:themeColor="text1"/>
        </w:rPr>
      </w:pPr>
    </w:p>
    <w:p w14:paraId="2A495D67" w14:textId="5B910871" w:rsidR="007F11D7" w:rsidRDefault="007F11D7" w:rsidP="003B4552">
      <w:pPr>
        <w:spacing w:after="200"/>
        <w:rPr>
          <w:noProof/>
          <w:color w:val="0F0D29" w:themeColor="text1"/>
        </w:rPr>
      </w:pPr>
    </w:p>
    <w:p w14:paraId="65FDB097" w14:textId="506C6D04" w:rsidR="007F11D7" w:rsidRDefault="007F11D7" w:rsidP="003B4552">
      <w:pPr>
        <w:spacing w:after="200"/>
        <w:rPr>
          <w:noProof/>
          <w:color w:val="0F0D29" w:themeColor="text1"/>
        </w:rPr>
      </w:pPr>
    </w:p>
    <w:p w14:paraId="6A9F1C53" w14:textId="750E8F3D" w:rsidR="007F11D7" w:rsidRDefault="007F11D7" w:rsidP="003B4552">
      <w:pPr>
        <w:spacing w:after="200"/>
        <w:rPr>
          <w:noProof/>
          <w:color w:val="0F0D29" w:themeColor="text1"/>
        </w:rPr>
      </w:pPr>
    </w:p>
    <w:p w14:paraId="4A9A175D" w14:textId="147F1C89" w:rsidR="007F11D7" w:rsidRDefault="007F11D7" w:rsidP="003B4552">
      <w:pPr>
        <w:spacing w:after="200"/>
        <w:rPr>
          <w:noProof/>
          <w:color w:val="0F0D29" w:themeColor="text1"/>
        </w:rPr>
      </w:pPr>
    </w:p>
    <w:p w14:paraId="6B766DC3" w14:textId="395DC24F" w:rsidR="007F11D7" w:rsidRDefault="007F11D7" w:rsidP="003B4552">
      <w:pPr>
        <w:spacing w:after="200"/>
        <w:rPr>
          <w:noProof/>
          <w:color w:val="0F0D29" w:themeColor="text1"/>
        </w:rPr>
      </w:pPr>
    </w:p>
    <w:p w14:paraId="1C059958" w14:textId="62811F45" w:rsidR="007F11D7" w:rsidRPr="0039517F" w:rsidRDefault="007F11D7" w:rsidP="00E260EE">
      <w:pPr>
        <w:pStyle w:val="Ttulo1"/>
        <w:jc w:val="center"/>
        <w:rPr>
          <w:noProof/>
        </w:rPr>
      </w:pPr>
      <w:bookmarkStart w:id="4" w:name="_Toc64818017"/>
      <w:r w:rsidRPr="0039517F">
        <w:rPr>
          <w:noProof/>
        </w:rPr>
        <w:lastRenderedPageBreak/>
        <w:t>DESCRIPCION</w:t>
      </w:r>
      <w:bookmarkEnd w:id="4"/>
    </w:p>
    <w:p w14:paraId="2044DD48" w14:textId="77777777" w:rsidR="004E5544" w:rsidRPr="0039517F" w:rsidRDefault="00375EB9" w:rsidP="004E5544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Sistema que permite el control y registro de</w:t>
      </w:r>
      <w:r w:rsidR="004E5544" w:rsidRPr="0039517F">
        <w:rPr>
          <w:b w:val="0"/>
          <w:bCs/>
          <w:noProof/>
          <w:color w:val="0F0D29" w:themeColor="text1"/>
        </w:rPr>
        <w:t>:</w:t>
      </w:r>
    </w:p>
    <w:p w14:paraId="1B8D85BD" w14:textId="772F9372" w:rsidR="004E5544" w:rsidRPr="0039517F" w:rsidRDefault="004E5544" w:rsidP="004E5544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U</w:t>
      </w:r>
      <w:r w:rsidR="00375EB9" w:rsidRPr="0039517F">
        <w:rPr>
          <w:b w:val="0"/>
          <w:bCs/>
          <w:noProof/>
          <w:color w:val="0F0D29" w:themeColor="text1"/>
        </w:rPr>
        <w:t>suarios</w:t>
      </w:r>
    </w:p>
    <w:p w14:paraId="77719C72" w14:textId="18C92225" w:rsidR="004E5544" w:rsidRPr="0039517F" w:rsidRDefault="004E5544" w:rsidP="004E5544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C</w:t>
      </w:r>
      <w:r w:rsidR="004D7256" w:rsidRPr="0039517F">
        <w:rPr>
          <w:b w:val="0"/>
          <w:bCs/>
          <w:noProof/>
          <w:color w:val="0F0D29" w:themeColor="text1"/>
        </w:rPr>
        <w:t>omentarios</w:t>
      </w:r>
    </w:p>
    <w:p w14:paraId="78A4EE14" w14:textId="7983CCDB" w:rsidR="003A3AB4" w:rsidRPr="0039517F" w:rsidRDefault="003A3AB4" w:rsidP="004E5544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Listas</w:t>
      </w:r>
    </w:p>
    <w:p w14:paraId="5056DB7A" w14:textId="5462EF76" w:rsidR="003A3AB4" w:rsidRPr="0039517F" w:rsidRDefault="003A3AB4" w:rsidP="004E5544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Playlist</w:t>
      </w:r>
    </w:p>
    <w:p w14:paraId="7289751B" w14:textId="091D3EB5" w:rsidR="004F14ED" w:rsidRPr="0039517F" w:rsidRDefault="004F14ED" w:rsidP="004E5544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Likes</w:t>
      </w:r>
    </w:p>
    <w:p w14:paraId="41FB588E" w14:textId="43196CE1" w:rsidR="009A0662" w:rsidRDefault="009A0662" w:rsidP="009A0662">
      <w:pPr>
        <w:pStyle w:val="Prrafodelista"/>
        <w:spacing w:after="200"/>
        <w:ind w:left="2160"/>
        <w:rPr>
          <w:b w:val="0"/>
          <w:bCs/>
          <w:noProof/>
          <w:color w:val="0F0D29" w:themeColor="text1"/>
        </w:rPr>
      </w:pPr>
    </w:p>
    <w:p w14:paraId="4172DBAA" w14:textId="77777777" w:rsidR="0039517F" w:rsidRPr="0039517F" w:rsidRDefault="0039517F" w:rsidP="009A0662">
      <w:pPr>
        <w:pStyle w:val="Prrafodelista"/>
        <w:spacing w:after="200"/>
        <w:ind w:left="2160"/>
        <w:rPr>
          <w:b w:val="0"/>
          <w:bCs/>
          <w:noProof/>
          <w:color w:val="0F0D29" w:themeColor="text1"/>
        </w:rPr>
      </w:pPr>
    </w:p>
    <w:p w14:paraId="1C2961C4" w14:textId="3884F249" w:rsidR="00C5533B" w:rsidRPr="0039517F" w:rsidRDefault="007B6C9F" w:rsidP="00C5533B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El siste</w:t>
      </w:r>
      <w:r w:rsidR="00627AB3" w:rsidRPr="0039517F">
        <w:rPr>
          <w:b w:val="0"/>
          <w:bCs/>
          <w:noProof/>
          <w:color w:val="0F0D29" w:themeColor="text1"/>
        </w:rPr>
        <w:t>ma manejara informacion de los siguientes tipos de datos:</w:t>
      </w:r>
    </w:p>
    <w:p w14:paraId="5F4FBA47" w14:textId="4F8453C2" w:rsidR="00627AB3" w:rsidRPr="0039517F" w:rsidRDefault="00627AB3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 xml:space="preserve">Videos: </w:t>
      </w:r>
      <w:r w:rsidR="00A950BD" w:rsidRPr="0039517F">
        <w:rPr>
          <w:b w:val="0"/>
          <w:bCs/>
          <w:noProof/>
          <w:color w:val="0F0D29" w:themeColor="text1"/>
        </w:rPr>
        <w:t>locali</w:t>
      </w:r>
      <w:r w:rsidR="0063619A" w:rsidRPr="0039517F">
        <w:rPr>
          <w:b w:val="0"/>
          <w:bCs/>
          <w:noProof/>
          <w:color w:val="0F0D29" w:themeColor="text1"/>
        </w:rPr>
        <w:t>z</w:t>
      </w:r>
      <w:r w:rsidR="00A950BD" w:rsidRPr="0039517F">
        <w:rPr>
          <w:b w:val="0"/>
          <w:bCs/>
          <w:noProof/>
          <w:color w:val="0F0D29" w:themeColor="text1"/>
        </w:rPr>
        <w:t>ar cualquier video</w:t>
      </w:r>
      <w:r w:rsidR="00D0354E" w:rsidRPr="0039517F">
        <w:rPr>
          <w:b w:val="0"/>
          <w:bCs/>
          <w:noProof/>
          <w:color w:val="0F0D29" w:themeColor="text1"/>
        </w:rPr>
        <w:t xml:space="preserve"> por medio de titulos</w:t>
      </w:r>
      <w:r w:rsidR="006E0335" w:rsidRPr="0039517F">
        <w:rPr>
          <w:b w:val="0"/>
          <w:bCs/>
          <w:noProof/>
          <w:color w:val="0F0D29" w:themeColor="text1"/>
        </w:rPr>
        <w:t xml:space="preserve"> o algun criterio de busqued</w:t>
      </w:r>
      <w:r w:rsidR="00252CBA" w:rsidRPr="0039517F">
        <w:rPr>
          <w:b w:val="0"/>
          <w:bCs/>
          <w:noProof/>
          <w:color w:val="0F0D29" w:themeColor="text1"/>
        </w:rPr>
        <w:t>a</w:t>
      </w:r>
      <w:r w:rsidR="006E0335" w:rsidRPr="0039517F">
        <w:rPr>
          <w:b w:val="0"/>
          <w:bCs/>
          <w:noProof/>
          <w:color w:val="0F0D29" w:themeColor="text1"/>
        </w:rPr>
        <w:t>.</w:t>
      </w:r>
    </w:p>
    <w:p w14:paraId="747742B5" w14:textId="166F22E1" w:rsidR="00EE68E1" w:rsidRPr="0039517F" w:rsidRDefault="00A557A0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Usuarios: registro del individuo</w:t>
      </w:r>
      <w:r w:rsidR="00782E59" w:rsidRPr="0039517F">
        <w:rPr>
          <w:b w:val="0"/>
          <w:bCs/>
          <w:noProof/>
          <w:color w:val="0F0D29" w:themeColor="text1"/>
        </w:rPr>
        <w:t xml:space="preserve"> para el acceso </w:t>
      </w:r>
      <w:r w:rsidR="00BE697E" w:rsidRPr="0039517F">
        <w:rPr>
          <w:b w:val="0"/>
          <w:bCs/>
          <w:noProof/>
          <w:color w:val="0F0D29" w:themeColor="text1"/>
        </w:rPr>
        <w:t>de funcionalidades bloqueadas</w:t>
      </w:r>
      <w:r w:rsidR="003C2168" w:rsidRPr="0039517F">
        <w:rPr>
          <w:b w:val="0"/>
          <w:bCs/>
          <w:noProof/>
          <w:color w:val="0F0D29" w:themeColor="text1"/>
        </w:rPr>
        <w:t>, como asi tambien modificacion de algun dato especific</w:t>
      </w:r>
      <w:r w:rsidR="00252CBA" w:rsidRPr="0039517F">
        <w:rPr>
          <w:b w:val="0"/>
          <w:bCs/>
          <w:noProof/>
          <w:color w:val="0F0D29" w:themeColor="text1"/>
        </w:rPr>
        <w:t>o</w:t>
      </w:r>
      <w:r w:rsidR="00BE697E" w:rsidRPr="0039517F">
        <w:rPr>
          <w:b w:val="0"/>
          <w:bCs/>
          <w:noProof/>
          <w:color w:val="0F0D29" w:themeColor="text1"/>
        </w:rPr>
        <w:t>.</w:t>
      </w:r>
    </w:p>
    <w:p w14:paraId="720447DB" w14:textId="56190340" w:rsidR="00C54BEB" w:rsidRPr="0039517F" w:rsidRDefault="00C54BEB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Comentarios:</w:t>
      </w:r>
      <w:r w:rsidR="009B0698" w:rsidRPr="0039517F">
        <w:rPr>
          <w:b w:val="0"/>
          <w:bCs/>
          <w:noProof/>
          <w:color w:val="0F0D29" w:themeColor="text1"/>
        </w:rPr>
        <w:t xml:space="preserve"> registro</w:t>
      </w:r>
      <w:r w:rsidR="00165434" w:rsidRPr="0039517F">
        <w:rPr>
          <w:b w:val="0"/>
          <w:bCs/>
          <w:noProof/>
          <w:color w:val="0F0D29" w:themeColor="text1"/>
        </w:rPr>
        <w:t xml:space="preserve"> y visualizacion</w:t>
      </w:r>
      <w:r w:rsidR="009B0698" w:rsidRPr="0039517F">
        <w:rPr>
          <w:b w:val="0"/>
          <w:bCs/>
          <w:noProof/>
          <w:color w:val="0F0D29" w:themeColor="text1"/>
        </w:rPr>
        <w:t xml:space="preserve"> de </w:t>
      </w:r>
      <w:r w:rsidR="00165434" w:rsidRPr="0039517F">
        <w:rPr>
          <w:b w:val="0"/>
          <w:bCs/>
          <w:noProof/>
          <w:color w:val="0F0D29" w:themeColor="text1"/>
        </w:rPr>
        <w:t>uno o mas comentarios de un video.</w:t>
      </w:r>
    </w:p>
    <w:p w14:paraId="7478037D" w14:textId="013ECFA9" w:rsidR="00A92AEE" w:rsidRPr="0039517F" w:rsidRDefault="00E3313D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Listas: registro</w:t>
      </w:r>
      <w:r w:rsidR="00256D3E" w:rsidRPr="0039517F">
        <w:rPr>
          <w:b w:val="0"/>
          <w:bCs/>
          <w:noProof/>
          <w:color w:val="0F0D29" w:themeColor="text1"/>
        </w:rPr>
        <w:t xml:space="preserve"> de una lista por </w:t>
      </w:r>
      <w:r w:rsidR="00813742" w:rsidRPr="0039517F">
        <w:rPr>
          <w:b w:val="0"/>
          <w:bCs/>
          <w:noProof/>
          <w:color w:val="0F0D29" w:themeColor="text1"/>
        </w:rPr>
        <w:t>el usuario para el almacenamiendo de videos.</w:t>
      </w:r>
    </w:p>
    <w:p w14:paraId="61B12E54" w14:textId="50B99403" w:rsidR="00813742" w:rsidRPr="0039517F" w:rsidRDefault="00813742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 xml:space="preserve">Playlist: </w:t>
      </w:r>
      <w:r w:rsidR="00AB4B77" w:rsidRPr="0039517F">
        <w:rPr>
          <w:b w:val="0"/>
          <w:bCs/>
          <w:noProof/>
          <w:color w:val="0F0D29" w:themeColor="text1"/>
        </w:rPr>
        <w:t>permite la visualiazion y eliminacion de</w:t>
      </w:r>
      <w:r w:rsidR="00E77D9D" w:rsidRPr="0039517F">
        <w:rPr>
          <w:b w:val="0"/>
          <w:bCs/>
          <w:noProof/>
          <w:color w:val="0F0D29" w:themeColor="text1"/>
        </w:rPr>
        <w:t>l o los video</w:t>
      </w:r>
      <w:r w:rsidR="00B07DF6" w:rsidRPr="0039517F">
        <w:rPr>
          <w:b w:val="0"/>
          <w:bCs/>
          <w:noProof/>
          <w:color w:val="0F0D29" w:themeColor="text1"/>
        </w:rPr>
        <w:t>/</w:t>
      </w:r>
      <w:r w:rsidR="00E77D9D" w:rsidRPr="0039517F">
        <w:rPr>
          <w:b w:val="0"/>
          <w:bCs/>
          <w:noProof/>
          <w:color w:val="0F0D29" w:themeColor="text1"/>
        </w:rPr>
        <w:t>s del usuario.</w:t>
      </w:r>
    </w:p>
    <w:p w14:paraId="7A700709" w14:textId="066BF31C" w:rsidR="005336ED" w:rsidRPr="0039517F" w:rsidRDefault="005336ED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 xml:space="preserve">Likes: </w:t>
      </w:r>
      <w:r w:rsidR="00170BB8" w:rsidRPr="0039517F">
        <w:rPr>
          <w:b w:val="0"/>
          <w:bCs/>
          <w:noProof/>
          <w:color w:val="0F0D29" w:themeColor="text1"/>
        </w:rPr>
        <w:t>registro</w:t>
      </w:r>
      <w:r w:rsidR="002033D2" w:rsidRPr="0039517F">
        <w:rPr>
          <w:b w:val="0"/>
          <w:bCs/>
          <w:noProof/>
          <w:color w:val="0F0D29" w:themeColor="text1"/>
        </w:rPr>
        <w:t xml:space="preserve"> </w:t>
      </w:r>
      <w:r w:rsidR="00C26C86" w:rsidRPr="0039517F">
        <w:rPr>
          <w:b w:val="0"/>
          <w:bCs/>
          <w:noProof/>
          <w:color w:val="0F0D29" w:themeColor="text1"/>
        </w:rPr>
        <w:t xml:space="preserve">y visualizacion </w:t>
      </w:r>
      <w:r w:rsidR="002033D2" w:rsidRPr="0039517F">
        <w:rPr>
          <w:b w:val="0"/>
          <w:bCs/>
          <w:noProof/>
          <w:color w:val="0F0D29" w:themeColor="text1"/>
        </w:rPr>
        <w:t xml:space="preserve">donde el usuario podra dar </w:t>
      </w:r>
      <w:r w:rsidR="00FC0FCA" w:rsidRPr="0039517F">
        <w:rPr>
          <w:b w:val="0"/>
          <w:bCs/>
          <w:noProof/>
          <w:color w:val="0F0D29" w:themeColor="text1"/>
        </w:rPr>
        <w:t>apoyo al contenido</w:t>
      </w:r>
      <w:r w:rsidR="00770321" w:rsidRPr="0039517F">
        <w:rPr>
          <w:b w:val="0"/>
          <w:bCs/>
          <w:noProof/>
          <w:color w:val="0F0D29" w:themeColor="text1"/>
        </w:rPr>
        <w:t>.</w:t>
      </w:r>
    </w:p>
    <w:p w14:paraId="0C53E007" w14:textId="02636756" w:rsidR="00770321" w:rsidRPr="0039517F" w:rsidRDefault="00770321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View:</w:t>
      </w:r>
      <w:r w:rsidR="007B0E85" w:rsidRPr="0039517F">
        <w:rPr>
          <w:b w:val="0"/>
          <w:bCs/>
          <w:noProof/>
          <w:color w:val="0F0D29" w:themeColor="text1"/>
        </w:rPr>
        <w:t xml:space="preserve"> re</w:t>
      </w:r>
      <w:r w:rsidR="00C26C86" w:rsidRPr="0039517F">
        <w:rPr>
          <w:b w:val="0"/>
          <w:bCs/>
          <w:noProof/>
          <w:color w:val="0F0D29" w:themeColor="text1"/>
        </w:rPr>
        <w:t xml:space="preserve">gistro y visualizacion </w:t>
      </w:r>
      <w:r w:rsidR="0044657C" w:rsidRPr="0039517F">
        <w:rPr>
          <w:b w:val="0"/>
          <w:bCs/>
          <w:noProof/>
          <w:color w:val="0F0D29" w:themeColor="text1"/>
        </w:rPr>
        <w:t>que se actualiza</w:t>
      </w:r>
      <w:r w:rsidR="004F14ED" w:rsidRPr="0039517F">
        <w:rPr>
          <w:b w:val="0"/>
          <w:bCs/>
          <w:noProof/>
          <w:color w:val="0F0D29" w:themeColor="text1"/>
        </w:rPr>
        <w:t xml:space="preserve"> automaticamente por cada usuario que ingrese a ver el video.</w:t>
      </w:r>
    </w:p>
    <w:p w14:paraId="3A8007A3" w14:textId="76E343D7" w:rsidR="00CA2685" w:rsidRPr="0039517F" w:rsidRDefault="00CA2685" w:rsidP="00627AB3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39517F">
        <w:rPr>
          <w:b w:val="0"/>
          <w:bCs/>
          <w:noProof/>
          <w:color w:val="0F0D29" w:themeColor="text1"/>
        </w:rPr>
        <w:t>MP3: descarga la musica del video</w:t>
      </w:r>
      <w:r w:rsidR="00D333EC" w:rsidRPr="0039517F">
        <w:rPr>
          <w:b w:val="0"/>
          <w:bCs/>
          <w:noProof/>
          <w:color w:val="0F0D29" w:themeColor="text1"/>
        </w:rPr>
        <w:t xml:space="preserve"> que desea tener el usuario en su ordenador.</w:t>
      </w:r>
    </w:p>
    <w:p w14:paraId="07AE753D" w14:textId="23D0E837" w:rsidR="00893AFD" w:rsidRDefault="00893AFD" w:rsidP="00893AFD">
      <w:pPr>
        <w:spacing w:after="200"/>
        <w:rPr>
          <w:noProof/>
          <w:color w:val="0F0D29" w:themeColor="text1"/>
        </w:rPr>
      </w:pPr>
    </w:p>
    <w:p w14:paraId="206948E5" w14:textId="021E348A" w:rsidR="00893AFD" w:rsidRDefault="00893AFD" w:rsidP="00893AFD">
      <w:pPr>
        <w:spacing w:after="200"/>
        <w:rPr>
          <w:noProof/>
          <w:color w:val="0F0D29" w:themeColor="text1"/>
        </w:rPr>
      </w:pPr>
    </w:p>
    <w:p w14:paraId="5BD24036" w14:textId="2BF64CA9" w:rsidR="00893AFD" w:rsidRDefault="00893AFD" w:rsidP="00893AFD">
      <w:pPr>
        <w:spacing w:after="200"/>
        <w:rPr>
          <w:noProof/>
          <w:color w:val="0F0D29" w:themeColor="text1"/>
        </w:rPr>
      </w:pPr>
    </w:p>
    <w:p w14:paraId="22E7AF3C" w14:textId="2D3A6159" w:rsidR="00893AFD" w:rsidRDefault="00893AFD" w:rsidP="00893AFD">
      <w:pPr>
        <w:spacing w:after="200"/>
        <w:rPr>
          <w:noProof/>
          <w:color w:val="0F0D29" w:themeColor="text1"/>
        </w:rPr>
      </w:pPr>
    </w:p>
    <w:p w14:paraId="45E4A104" w14:textId="73CBA97D" w:rsidR="00893AFD" w:rsidRPr="007648DF" w:rsidRDefault="00893AFD" w:rsidP="00E260EE">
      <w:pPr>
        <w:pStyle w:val="Ttulo1"/>
        <w:jc w:val="center"/>
        <w:rPr>
          <w:noProof/>
        </w:rPr>
      </w:pPr>
      <w:bookmarkStart w:id="5" w:name="_Toc64818018"/>
      <w:r w:rsidRPr="007648DF">
        <w:rPr>
          <w:noProof/>
        </w:rPr>
        <w:lastRenderedPageBreak/>
        <w:t>REQUERIMIENTOS FUNCIONALES</w:t>
      </w:r>
      <w:bookmarkEnd w:id="5"/>
    </w:p>
    <w:p w14:paraId="705B0E80" w14:textId="092BF9A8" w:rsidR="00255516" w:rsidRPr="007648DF" w:rsidRDefault="00255516" w:rsidP="00255516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  <w:u w:val="single"/>
        </w:rPr>
        <w:t>Esenciales</w:t>
      </w:r>
      <w:r w:rsidRPr="007648DF">
        <w:rPr>
          <w:b w:val="0"/>
          <w:bCs/>
          <w:noProof/>
          <w:color w:val="0F0D29" w:themeColor="text1"/>
        </w:rPr>
        <w:t>:</w:t>
      </w:r>
    </w:p>
    <w:p w14:paraId="771555A7" w14:textId="603FE11F" w:rsidR="00DD673E" w:rsidRPr="007648DF" w:rsidRDefault="00DD673E" w:rsidP="00DD673E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Gestion de usuarios</w:t>
      </w:r>
    </w:p>
    <w:p w14:paraId="0DAC5CC6" w14:textId="4D6B0EF8" w:rsidR="00DD673E" w:rsidRPr="007648DF" w:rsidRDefault="00DD673E" w:rsidP="00DD673E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Alta de usuario</w:t>
      </w:r>
    </w:p>
    <w:p w14:paraId="1F2A27F2" w14:textId="632263CA" w:rsidR="00DD673E" w:rsidRPr="007648DF" w:rsidRDefault="00DD673E" w:rsidP="00DD673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Apellido</w:t>
      </w:r>
    </w:p>
    <w:p w14:paraId="102DCA95" w14:textId="4DD16E24" w:rsidR="00DD673E" w:rsidRPr="007648DF" w:rsidRDefault="00DD673E" w:rsidP="00DD673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Nombre</w:t>
      </w:r>
    </w:p>
    <w:p w14:paraId="1F603D39" w14:textId="2E1CE1C0" w:rsidR="00DD673E" w:rsidRPr="007648DF" w:rsidRDefault="00DD673E" w:rsidP="00DD673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Email</w:t>
      </w:r>
    </w:p>
    <w:p w14:paraId="4B2ED49F" w14:textId="0DAE3D0A" w:rsidR="00DD673E" w:rsidRPr="007648DF" w:rsidRDefault="00DD673E" w:rsidP="00DD673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Clave</w:t>
      </w:r>
    </w:p>
    <w:p w14:paraId="70685FED" w14:textId="26CD2095" w:rsidR="00DD673E" w:rsidRPr="007648DF" w:rsidRDefault="00DD673E" w:rsidP="00DD673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Repetir clave</w:t>
      </w:r>
    </w:p>
    <w:p w14:paraId="355E7F03" w14:textId="4EAC4CA3" w:rsidR="00DD673E" w:rsidRPr="007648DF" w:rsidRDefault="00DD673E" w:rsidP="00DD673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Alias</w:t>
      </w:r>
    </w:p>
    <w:p w14:paraId="4304F4F6" w14:textId="1FDECA53" w:rsidR="00DD673E" w:rsidRPr="007648DF" w:rsidRDefault="001E086C" w:rsidP="00DD673E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Modificacion de usuario</w:t>
      </w:r>
    </w:p>
    <w:p w14:paraId="41049EBB" w14:textId="58F99F6C" w:rsidR="001E086C" w:rsidRPr="007648DF" w:rsidRDefault="001E086C" w:rsidP="001E086C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Apellido</w:t>
      </w:r>
    </w:p>
    <w:p w14:paraId="7B65CFF7" w14:textId="47BF6DC7" w:rsidR="001E086C" w:rsidRPr="007648DF" w:rsidRDefault="001E086C" w:rsidP="001E086C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Nombre</w:t>
      </w:r>
    </w:p>
    <w:p w14:paraId="15E3522C" w14:textId="4A493C0A" w:rsidR="001E086C" w:rsidRPr="007648DF" w:rsidRDefault="001E086C" w:rsidP="001E086C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Email</w:t>
      </w:r>
    </w:p>
    <w:p w14:paraId="6EC8EE18" w14:textId="1A40556D" w:rsidR="001E086C" w:rsidRPr="007648DF" w:rsidRDefault="001E086C" w:rsidP="001E086C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Clave</w:t>
      </w:r>
    </w:p>
    <w:p w14:paraId="311A0799" w14:textId="0A7877A9" w:rsidR="001E086C" w:rsidRPr="007648DF" w:rsidRDefault="001E086C" w:rsidP="001E086C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Repetir clave</w:t>
      </w:r>
    </w:p>
    <w:p w14:paraId="4A935068" w14:textId="6534E704" w:rsidR="00F21F90" w:rsidRPr="007648DF" w:rsidRDefault="00F21F90" w:rsidP="00F21F90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Busqueda de video</w:t>
      </w:r>
    </w:p>
    <w:p w14:paraId="398F7CDD" w14:textId="714EE66A" w:rsidR="00F21F90" w:rsidRPr="007648DF" w:rsidRDefault="00F21F90" w:rsidP="00F21F90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Criterios</w:t>
      </w:r>
    </w:p>
    <w:p w14:paraId="7AEA5D86" w14:textId="2A3C7D72" w:rsidR="00F21F90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Todos</w:t>
      </w:r>
    </w:p>
    <w:p w14:paraId="6DA55541" w14:textId="33C82F19" w:rsidR="00E24BED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80/90</w:t>
      </w:r>
    </w:p>
    <w:p w14:paraId="21C3A5EE" w14:textId="79108B2C" w:rsidR="00E24BED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Cuarteto</w:t>
      </w:r>
    </w:p>
    <w:p w14:paraId="0AB80116" w14:textId="5321A02D" w:rsidR="00E24BED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Cumbia</w:t>
      </w:r>
    </w:p>
    <w:p w14:paraId="4C0ACAFE" w14:textId="11E9512F" w:rsidR="00E24BED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En vivo</w:t>
      </w:r>
    </w:p>
    <w:p w14:paraId="3EDC2D80" w14:textId="790953C7" w:rsidR="00E24BED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Reggeaton</w:t>
      </w:r>
    </w:p>
    <w:p w14:paraId="75DFF8AB" w14:textId="3328A3D0" w:rsidR="00E24BED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Rock</w:t>
      </w:r>
    </w:p>
    <w:p w14:paraId="39212B52" w14:textId="2247438D" w:rsidR="00E24BED" w:rsidRPr="007648DF" w:rsidRDefault="00E24BED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Pop</w:t>
      </w:r>
    </w:p>
    <w:p w14:paraId="22F732E5" w14:textId="501B761F" w:rsidR="004E74A8" w:rsidRPr="007648DF" w:rsidRDefault="004E74A8" w:rsidP="00F21F90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Electro</w:t>
      </w:r>
    </w:p>
    <w:p w14:paraId="488F522A" w14:textId="5BF5508C" w:rsidR="006F021D" w:rsidRPr="007648DF" w:rsidRDefault="006F021D" w:rsidP="006F021D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Listado</w:t>
      </w:r>
    </w:p>
    <w:p w14:paraId="6D1FEC57" w14:textId="7FC5B002" w:rsidR="00474C99" w:rsidRPr="007648DF" w:rsidRDefault="00B62987" w:rsidP="00474C99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Titulo del tema</w:t>
      </w:r>
    </w:p>
    <w:p w14:paraId="5DFE2B2B" w14:textId="4E9DBAE4" w:rsidR="00B62987" w:rsidRPr="007648DF" w:rsidRDefault="00B62987" w:rsidP="00474C99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Nombre del artista</w:t>
      </w:r>
    </w:p>
    <w:p w14:paraId="14179A57" w14:textId="395D63A6" w:rsidR="003E233F" w:rsidRPr="007648DF" w:rsidRDefault="003E233F" w:rsidP="003E233F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Detalle</w:t>
      </w:r>
    </w:p>
    <w:p w14:paraId="4EC49977" w14:textId="407624F1" w:rsidR="003E233F" w:rsidRPr="007648DF" w:rsidRDefault="003E233F" w:rsidP="003E233F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Imagen del video</w:t>
      </w:r>
    </w:p>
    <w:p w14:paraId="0F73F7FD" w14:textId="40626CD1" w:rsidR="00D808E1" w:rsidRPr="007648DF" w:rsidRDefault="00D808E1" w:rsidP="003E233F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Titulo del tema</w:t>
      </w:r>
    </w:p>
    <w:p w14:paraId="1AF551D0" w14:textId="617D1473" w:rsidR="00D808E1" w:rsidRPr="007648DF" w:rsidRDefault="00D808E1" w:rsidP="003E233F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Nombre del artista</w:t>
      </w:r>
    </w:p>
    <w:p w14:paraId="1686720C" w14:textId="4D53F636" w:rsidR="008C2360" w:rsidRPr="007648DF" w:rsidRDefault="00956F49" w:rsidP="00956F49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lastRenderedPageBreak/>
        <w:t>Gestion de listas</w:t>
      </w:r>
    </w:p>
    <w:p w14:paraId="291949FD" w14:textId="431A9804" w:rsidR="00956F49" w:rsidRPr="007648DF" w:rsidRDefault="00956F49" w:rsidP="00956F49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Alta de lista</w:t>
      </w:r>
    </w:p>
    <w:p w14:paraId="67F4869C" w14:textId="37200EC6" w:rsidR="006B04EE" w:rsidRPr="007648DF" w:rsidRDefault="00956F49" w:rsidP="006B04E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Nombre de la lista</w:t>
      </w:r>
    </w:p>
    <w:p w14:paraId="63E393E7" w14:textId="472961A6" w:rsidR="006B04EE" w:rsidRPr="007648DF" w:rsidRDefault="006B04EE" w:rsidP="006B04EE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Listado</w:t>
      </w:r>
    </w:p>
    <w:p w14:paraId="1993F293" w14:textId="3B3BE052" w:rsidR="006B04EE" w:rsidRPr="007648DF" w:rsidRDefault="00BA00E0" w:rsidP="006B04EE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Nombre de la lista/s</w:t>
      </w:r>
    </w:p>
    <w:p w14:paraId="263923F7" w14:textId="3E73384D" w:rsidR="001C73AB" w:rsidRPr="007648DF" w:rsidRDefault="001C73AB" w:rsidP="001C73AB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Gestion de playlist</w:t>
      </w:r>
    </w:p>
    <w:p w14:paraId="6543BFC8" w14:textId="10951546" w:rsidR="001C73AB" w:rsidRPr="007648DF" w:rsidRDefault="00A25B3F" w:rsidP="001C73AB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Baja de video</w:t>
      </w:r>
    </w:p>
    <w:p w14:paraId="425DD308" w14:textId="1DC6E910" w:rsidR="00A25B3F" w:rsidRPr="007648DF" w:rsidRDefault="00BA2779" w:rsidP="00A25B3F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 xml:space="preserve">Detalle del nombre </w:t>
      </w:r>
      <w:r w:rsidR="00861D62" w:rsidRPr="007648DF">
        <w:rPr>
          <w:b w:val="0"/>
          <w:bCs/>
          <w:noProof/>
          <w:color w:val="0F0D29" w:themeColor="text1"/>
        </w:rPr>
        <w:t xml:space="preserve">del autor y titulo del </w:t>
      </w:r>
      <w:r w:rsidR="006078E8" w:rsidRPr="007648DF">
        <w:rPr>
          <w:b w:val="0"/>
          <w:bCs/>
          <w:noProof/>
          <w:color w:val="0F0D29" w:themeColor="text1"/>
        </w:rPr>
        <w:t>video</w:t>
      </w:r>
    </w:p>
    <w:p w14:paraId="2D4D53F7" w14:textId="474916FF" w:rsidR="00240304" w:rsidRPr="007648DF" w:rsidRDefault="00240304" w:rsidP="00240304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Listado</w:t>
      </w:r>
    </w:p>
    <w:p w14:paraId="5A041DAD" w14:textId="09A2810D" w:rsidR="00240304" w:rsidRPr="007648DF" w:rsidRDefault="00B91077" w:rsidP="00240304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 xml:space="preserve">Detalle del nombre del autor y titulo </w:t>
      </w:r>
      <w:r w:rsidR="005554E6" w:rsidRPr="007648DF">
        <w:rPr>
          <w:b w:val="0"/>
          <w:bCs/>
          <w:noProof/>
          <w:color w:val="0F0D29" w:themeColor="text1"/>
        </w:rPr>
        <w:t>de</w:t>
      </w:r>
      <w:r w:rsidR="009C6563" w:rsidRPr="007648DF">
        <w:rPr>
          <w:b w:val="0"/>
          <w:bCs/>
          <w:noProof/>
          <w:color w:val="0F0D29" w:themeColor="text1"/>
        </w:rPr>
        <w:t>l</w:t>
      </w:r>
      <w:r w:rsidR="001561A8" w:rsidRPr="007648DF">
        <w:rPr>
          <w:b w:val="0"/>
          <w:bCs/>
          <w:noProof/>
          <w:color w:val="0F0D29" w:themeColor="text1"/>
        </w:rPr>
        <w:t>/los</w:t>
      </w:r>
      <w:r w:rsidR="005554E6" w:rsidRPr="007648DF">
        <w:rPr>
          <w:b w:val="0"/>
          <w:bCs/>
          <w:noProof/>
          <w:color w:val="0F0D29" w:themeColor="text1"/>
        </w:rPr>
        <w:t xml:space="preserve"> </w:t>
      </w:r>
      <w:r w:rsidR="009626C1" w:rsidRPr="007648DF">
        <w:rPr>
          <w:b w:val="0"/>
          <w:bCs/>
          <w:noProof/>
          <w:color w:val="0F0D29" w:themeColor="text1"/>
        </w:rPr>
        <w:t>video</w:t>
      </w:r>
      <w:r w:rsidR="006078E8" w:rsidRPr="007648DF">
        <w:rPr>
          <w:b w:val="0"/>
          <w:bCs/>
          <w:noProof/>
          <w:color w:val="0F0D29" w:themeColor="text1"/>
        </w:rPr>
        <w:t>/s</w:t>
      </w:r>
    </w:p>
    <w:p w14:paraId="7896919F" w14:textId="56AA10A9" w:rsidR="00EA0C4D" w:rsidRPr="007648DF" w:rsidRDefault="00EA0C4D" w:rsidP="00EA0C4D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Gestion de comentarios</w:t>
      </w:r>
    </w:p>
    <w:p w14:paraId="554DFC42" w14:textId="66C692FB" w:rsidR="00EA0C4D" w:rsidRPr="007648DF" w:rsidRDefault="00EA0C4D" w:rsidP="00EA0C4D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Alta de comantario</w:t>
      </w:r>
    </w:p>
    <w:p w14:paraId="6B01A12A" w14:textId="36A1B661" w:rsidR="00DD185A" w:rsidRPr="007648DF" w:rsidRDefault="00DD185A" w:rsidP="00DD185A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Comentario realizado por usuario</w:t>
      </w:r>
    </w:p>
    <w:p w14:paraId="74DE6EB8" w14:textId="21016E94" w:rsidR="00554CDB" w:rsidRPr="007648DF" w:rsidRDefault="00554CDB" w:rsidP="00554CDB">
      <w:pPr>
        <w:pStyle w:val="Prrafodelista"/>
        <w:numPr>
          <w:ilvl w:val="2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Listado</w:t>
      </w:r>
    </w:p>
    <w:p w14:paraId="41C1D4D4" w14:textId="4B22E49F" w:rsidR="00BE7196" w:rsidRPr="007648DF" w:rsidRDefault="00554CDB" w:rsidP="00BE7196">
      <w:pPr>
        <w:pStyle w:val="Prrafodelista"/>
        <w:numPr>
          <w:ilvl w:val="3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7648DF">
        <w:rPr>
          <w:b w:val="0"/>
          <w:bCs/>
          <w:noProof/>
          <w:color w:val="0F0D29" w:themeColor="text1"/>
        </w:rPr>
        <w:t>Comentario</w:t>
      </w:r>
      <w:r w:rsidR="004F6D1A" w:rsidRPr="007648DF">
        <w:rPr>
          <w:b w:val="0"/>
          <w:bCs/>
          <w:noProof/>
          <w:color w:val="0F0D29" w:themeColor="text1"/>
        </w:rPr>
        <w:t>/</w:t>
      </w:r>
      <w:r w:rsidRPr="007648DF">
        <w:rPr>
          <w:b w:val="0"/>
          <w:bCs/>
          <w:noProof/>
          <w:color w:val="0F0D29" w:themeColor="text1"/>
        </w:rPr>
        <w:t>s</w:t>
      </w:r>
      <w:r w:rsidR="004F6D1A" w:rsidRPr="007648DF">
        <w:rPr>
          <w:b w:val="0"/>
          <w:bCs/>
          <w:noProof/>
          <w:color w:val="0F0D29" w:themeColor="text1"/>
        </w:rPr>
        <w:t xml:space="preserve"> echo por usuario/s</w:t>
      </w:r>
      <w:r w:rsidRPr="007648DF">
        <w:rPr>
          <w:b w:val="0"/>
          <w:bCs/>
          <w:noProof/>
          <w:color w:val="0F0D29" w:themeColor="text1"/>
        </w:rPr>
        <w:t xml:space="preserve"> </w:t>
      </w:r>
    </w:p>
    <w:p w14:paraId="14A981FA" w14:textId="1A8D528D" w:rsidR="00BE7196" w:rsidRDefault="00BE7196" w:rsidP="00BE7196">
      <w:pPr>
        <w:spacing w:after="200"/>
        <w:rPr>
          <w:noProof/>
          <w:color w:val="0F0D29" w:themeColor="text1"/>
        </w:rPr>
      </w:pPr>
    </w:p>
    <w:p w14:paraId="3AA4A1FF" w14:textId="58E78502" w:rsidR="00BE7196" w:rsidRDefault="00BE7196" w:rsidP="00BE7196">
      <w:pPr>
        <w:spacing w:after="200"/>
        <w:rPr>
          <w:noProof/>
          <w:color w:val="0F0D29" w:themeColor="text1"/>
        </w:rPr>
      </w:pPr>
    </w:p>
    <w:p w14:paraId="44E6819B" w14:textId="5A06F604" w:rsidR="00BE7196" w:rsidRDefault="00BE7196" w:rsidP="00BE7196">
      <w:pPr>
        <w:spacing w:after="200"/>
        <w:rPr>
          <w:noProof/>
          <w:color w:val="0F0D29" w:themeColor="text1"/>
        </w:rPr>
      </w:pPr>
    </w:p>
    <w:p w14:paraId="5818E812" w14:textId="4E8BD49A" w:rsidR="00BE7196" w:rsidRDefault="00BE7196" w:rsidP="00BE7196">
      <w:pPr>
        <w:spacing w:after="200"/>
        <w:rPr>
          <w:noProof/>
          <w:color w:val="0F0D29" w:themeColor="text1"/>
        </w:rPr>
      </w:pPr>
    </w:p>
    <w:p w14:paraId="6567FE85" w14:textId="619C27B4" w:rsidR="00BE7196" w:rsidRDefault="00BE7196" w:rsidP="00BE7196">
      <w:pPr>
        <w:spacing w:after="200"/>
        <w:rPr>
          <w:noProof/>
          <w:color w:val="0F0D29" w:themeColor="text1"/>
        </w:rPr>
      </w:pPr>
    </w:p>
    <w:p w14:paraId="3EAC1A1A" w14:textId="6B723EFE" w:rsidR="00BE7196" w:rsidRDefault="00BE7196" w:rsidP="00BE7196">
      <w:pPr>
        <w:spacing w:after="200"/>
        <w:rPr>
          <w:noProof/>
          <w:color w:val="0F0D29" w:themeColor="text1"/>
        </w:rPr>
      </w:pPr>
    </w:p>
    <w:p w14:paraId="18E79787" w14:textId="07ACD643" w:rsidR="00BE7196" w:rsidRDefault="00BE7196" w:rsidP="00BE7196">
      <w:pPr>
        <w:spacing w:after="200"/>
        <w:rPr>
          <w:noProof/>
          <w:color w:val="0F0D29" w:themeColor="text1"/>
        </w:rPr>
      </w:pPr>
    </w:p>
    <w:p w14:paraId="0CA46F02" w14:textId="1B4348B7" w:rsidR="00BE7196" w:rsidRDefault="00BE7196" w:rsidP="00BE7196">
      <w:pPr>
        <w:spacing w:after="200"/>
        <w:rPr>
          <w:noProof/>
          <w:color w:val="0F0D29" w:themeColor="text1"/>
        </w:rPr>
      </w:pPr>
    </w:p>
    <w:p w14:paraId="7F4955AA" w14:textId="3B685C02" w:rsidR="00BE7196" w:rsidRDefault="00BE7196" w:rsidP="00BE7196">
      <w:pPr>
        <w:spacing w:after="200"/>
        <w:rPr>
          <w:noProof/>
          <w:color w:val="0F0D29" w:themeColor="text1"/>
        </w:rPr>
      </w:pPr>
    </w:p>
    <w:p w14:paraId="2D9E9F4E" w14:textId="3952405D" w:rsidR="00BE7196" w:rsidRDefault="00BE7196" w:rsidP="00BE7196">
      <w:pPr>
        <w:spacing w:after="200"/>
        <w:rPr>
          <w:noProof/>
          <w:color w:val="0F0D29" w:themeColor="text1"/>
        </w:rPr>
      </w:pPr>
    </w:p>
    <w:p w14:paraId="237BFF23" w14:textId="66F7A2E7" w:rsidR="00BE7196" w:rsidRDefault="00BE7196" w:rsidP="00BE7196">
      <w:pPr>
        <w:spacing w:after="200"/>
        <w:rPr>
          <w:noProof/>
          <w:color w:val="0F0D29" w:themeColor="text1"/>
        </w:rPr>
      </w:pPr>
    </w:p>
    <w:p w14:paraId="453152CE" w14:textId="10428F57" w:rsidR="00BE7196" w:rsidRDefault="00BE7196" w:rsidP="00BE7196">
      <w:pPr>
        <w:spacing w:after="200"/>
        <w:rPr>
          <w:noProof/>
          <w:color w:val="0F0D29" w:themeColor="text1"/>
        </w:rPr>
      </w:pPr>
    </w:p>
    <w:p w14:paraId="6481C2A9" w14:textId="6115C73A" w:rsidR="00BE7196" w:rsidRDefault="00BE7196" w:rsidP="00BE7196">
      <w:pPr>
        <w:spacing w:after="200"/>
        <w:rPr>
          <w:noProof/>
          <w:color w:val="0F0D29" w:themeColor="text1"/>
        </w:rPr>
      </w:pPr>
    </w:p>
    <w:p w14:paraId="2AE008F3" w14:textId="533A6F21" w:rsidR="00BE7196" w:rsidRPr="002E5881" w:rsidRDefault="00BE7196" w:rsidP="00E260EE">
      <w:pPr>
        <w:pStyle w:val="Ttulo1"/>
        <w:jc w:val="center"/>
        <w:rPr>
          <w:noProof/>
        </w:rPr>
      </w:pPr>
      <w:bookmarkStart w:id="6" w:name="_Toc64818019"/>
      <w:r w:rsidRPr="002E5881">
        <w:rPr>
          <w:noProof/>
        </w:rPr>
        <w:lastRenderedPageBreak/>
        <w:t>SUPUESTOS Y RESTRICCIONES</w:t>
      </w:r>
      <w:bookmarkEnd w:id="6"/>
    </w:p>
    <w:p w14:paraId="4CFE265A" w14:textId="300190F7" w:rsidR="00BE7196" w:rsidRPr="002E5881" w:rsidRDefault="00C04030" w:rsidP="00BE7196">
      <w:pPr>
        <w:spacing w:after="200"/>
        <w:rPr>
          <w:b w:val="0"/>
          <w:bCs/>
          <w:noProof/>
          <w:color w:val="0F0D29" w:themeColor="text1"/>
          <w:u w:val="single"/>
        </w:rPr>
      </w:pPr>
      <w:r w:rsidRPr="002E5881">
        <w:rPr>
          <w:b w:val="0"/>
          <w:bCs/>
          <w:noProof/>
          <w:color w:val="0F0D29" w:themeColor="text1"/>
          <w:u w:val="single"/>
        </w:rPr>
        <w:t>Supuestos</w:t>
      </w:r>
    </w:p>
    <w:p w14:paraId="472330A4" w14:textId="1F43E2C5" w:rsidR="00C04030" w:rsidRPr="002E5881" w:rsidRDefault="00C04030" w:rsidP="00C04030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Este documento de descripción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3AB1AD46" w14:textId="0A5F713E" w:rsidR="00CD20CC" w:rsidRPr="002E5881" w:rsidRDefault="00CD20CC" w:rsidP="00C04030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Que el software sea intuitivo y facil de comprender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6DFBCDB3" w14:textId="0A880A8E" w:rsidR="003F3283" w:rsidRPr="002E5881" w:rsidRDefault="003F3283" w:rsidP="00C04030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Siempre tendra acceso a la BD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0EDAB260" w14:textId="20099173" w:rsidR="00D0234F" w:rsidRPr="002E5881" w:rsidRDefault="00D0234F" w:rsidP="00C04030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No habra control sobre los videos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5540737F" w14:textId="2A1DB488" w:rsidR="005F7D07" w:rsidRPr="002E5881" w:rsidRDefault="005F7D07" w:rsidP="00C04030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 xml:space="preserve">Siempre </w:t>
      </w:r>
      <w:r w:rsidR="006E2ABB" w:rsidRPr="002E5881">
        <w:rPr>
          <w:b w:val="0"/>
          <w:bCs/>
          <w:noProof/>
          <w:color w:val="0F0D29" w:themeColor="text1"/>
        </w:rPr>
        <w:t>tendra acceso a la descarga de la musica MP3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668BD67E" w14:textId="50A39162" w:rsidR="00402F5E" w:rsidRPr="002E5881" w:rsidRDefault="00402F5E" w:rsidP="00C04030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La busqueda</w:t>
      </w:r>
      <w:r w:rsidR="00322764" w:rsidRPr="002E5881">
        <w:rPr>
          <w:b w:val="0"/>
          <w:bCs/>
          <w:noProof/>
          <w:color w:val="0F0D29" w:themeColor="text1"/>
        </w:rPr>
        <w:t xml:space="preserve"> de voz funcionara en forma correcta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10FDA59F" w14:textId="02190630" w:rsidR="009325A1" w:rsidRPr="002E5881" w:rsidRDefault="009325A1" w:rsidP="009325A1">
      <w:pPr>
        <w:spacing w:after="200"/>
        <w:rPr>
          <w:b w:val="0"/>
          <w:bCs/>
          <w:noProof/>
          <w:color w:val="0F0D29" w:themeColor="text1"/>
        </w:rPr>
      </w:pPr>
    </w:p>
    <w:p w14:paraId="150F0EA5" w14:textId="1EDFF861" w:rsidR="009325A1" w:rsidRPr="002E5881" w:rsidRDefault="009325A1" w:rsidP="009325A1">
      <w:pPr>
        <w:spacing w:after="200"/>
        <w:rPr>
          <w:b w:val="0"/>
          <w:bCs/>
          <w:noProof/>
          <w:color w:val="0F0D29" w:themeColor="text1"/>
          <w:u w:val="single"/>
        </w:rPr>
      </w:pPr>
      <w:r w:rsidRPr="002E5881">
        <w:rPr>
          <w:b w:val="0"/>
          <w:bCs/>
          <w:noProof/>
          <w:color w:val="0F0D29" w:themeColor="text1"/>
          <w:u w:val="single"/>
        </w:rPr>
        <w:t>Restricciones</w:t>
      </w:r>
    </w:p>
    <w:p w14:paraId="11486D98" w14:textId="2E0D3D7C" w:rsidR="001A78BC" w:rsidRPr="002E5881" w:rsidRDefault="001A78BC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Solo se visualizara videos de musica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56B4DECC" w14:textId="4CFC9291" w:rsidR="001A78BC" w:rsidRPr="002E5881" w:rsidRDefault="009667E8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No se podra realizar descarga de Videos</w:t>
      </w:r>
      <w:r w:rsidR="00345F5F" w:rsidRPr="002E5881">
        <w:rPr>
          <w:b w:val="0"/>
          <w:bCs/>
          <w:noProof/>
          <w:color w:val="0F0D29" w:themeColor="text1"/>
        </w:rPr>
        <w:t xml:space="preserve"> y subida del mismo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7F053246" w14:textId="108F9A52" w:rsidR="0093357C" w:rsidRPr="002E5881" w:rsidRDefault="0093357C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No se podra hacer cambio del Alias del usuario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6F2FBB7E" w14:textId="702006DD" w:rsidR="004D0779" w:rsidRPr="002E5881" w:rsidRDefault="004D0779" w:rsidP="004D0779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No se agregara el video en una lista con el mismo nombre de otro usuario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48E0B294" w14:textId="17B44CA4" w:rsidR="004D0779" w:rsidRPr="002E5881" w:rsidRDefault="000232BA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 xml:space="preserve">No se </w:t>
      </w:r>
      <w:r w:rsidR="00550069" w:rsidRPr="002E5881">
        <w:rPr>
          <w:b w:val="0"/>
          <w:bCs/>
          <w:noProof/>
          <w:color w:val="0F0D29" w:themeColor="text1"/>
        </w:rPr>
        <w:t xml:space="preserve">podra </w:t>
      </w:r>
      <w:r w:rsidRPr="002E5881">
        <w:rPr>
          <w:b w:val="0"/>
          <w:bCs/>
          <w:noProof/>
          <w:color w:val="0F0D29" w:themeColor="text1"/>
        </w:rPr>
        <w:t>elimi</w:t>
      </w:r>
      <w:r w:rsidR="0072610B" w:rsidRPr="002E5881">
        <w:rPr>
          <w:b w:val="0"/>
          <w:bCs/>
          <w:noProof/>
          <w:color w:val="0F0D29" w:themeColor="text1"/>
        </w:rPr>
        <w:t>nar</w:t>
      </w:r>
      <w:r w:rsidRPr="002E5881">
        <w:rPr>
          <w:b w:val="0"/>
          <w:bCs/>
          <w:noProof/>
          <w:color w:val="0F0D29" w:themeColor="text1"/>
        </w:rPr>
        <w:t xml:space="preserve"> las listas</w:t>
      </w:r>
      <w:r w:rsidR="004B339A" w:rsidRPr="002E5881">
        <w:rPr>
          <w:b w:val="0"/>
          <w:bCs/>
          <w:noProof/>
          <w:color w:val="0F0D29" w:themeColor="text1"/>
        </w:rPr>
        <w:t xml:space="preserve"> del usuario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0B7CC0D6" w14:textId="7AECE8E5" w:rsidR="00C91671" w:rsidRPr="002E5881" w:rsidRDefault="00C91671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No se podra dar mas de un like por usuario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055AC3BE" w14:textId="6DAF97AB" w:rsidR="00B85410" w:rsidRPr="002E5881" w:rsidRDefault="0078797B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 xml:space="preserve">El contador del </w:t>
      </w:r>
      <w:r w:rsidR="00286CBE" w:rsidRPr="002E5881">
        <w:rPr>
          <w:b w:val="0"/>
          <w:bCs/>
          <w:noProof/>
          <w:color w:val="0F0D29" w:themeColor="text1"/>
        </w:rPr>
        <w:t>v</w:t>
      </w:r>
      <w:r w:rsidRPr="002E5881">
        <w:rPr>
          <w:b w:val="0"/>
          <w:bCs/>
          <w:noProof/>
          <w:color w:val="0F0D29" w:themeColor="text1"/>
        </w:rPr>
        <w:t>isto sumara 1 por cada ingreso por usuario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727ADDC8" w14:textId="49BA3BFB" w:rsidR="00762640" w:rsidRDefault="00762640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2E5881">
        <w:rPr>
          <w:b w:val="0"/>
          <w:bCs/>
          <w:noProof/>
          <w:color w:val="0F0D29" w:themeColor="text1"/>
        </w:rPr>
        <w:t>Solo se visualizara el Alias del usuario cuando este logueado</w:t>
      </w:r>
      <w:r w:rsidR="00F30E8E" w:rsidRPr="002E5881">
        <w:rPr>
          <w:b w:val="0"/>
          <w:bCs/>
          <w:noProof/>
          <w:color w:val="0F0D29" w:themeColor="text1"/>
        </w:rPr>
        <w:t>.</w:t>
      </w:r>
    </w:p>
    <w:p w14:paraId="089BF948" w14:textId="118ADCCA" w:rsidR="00F20D42" w:rsidRPr="002E5881" w:rsidRDefault="00F20D42" w:rsidP="001A78BC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>
        <w:rPr>
          <w:b w:val="0"/>
          <w:bCs/>
          <w:noProof/>
          <w:color w:val="0F0D29" w:themeColor="text1"/>
        </w:rPr>
        <w:t>No tiene implementacion responsive.</w:t>
      </w:r>
    </w:p>
    <w:p w14:paraId="2B81034A" w14:textId="2DCE33F7" w:rsidR="0024441D" w:rsidRDefault="0024441D" w:rsidP="0024441D">
      <w:pPr>
        <w:spacing w:after="200"/>
        <w:rPr>
          <w:noProof/>
          <w:color w:val="0F0D29" w:themeColor="text1"/>
        </w:rPr>
      </w:pPr>
    </w:p>
    <w:p w14:paraId="5AAC4ED7" w14:textId="1F596C38" w:rsidR="0024441D" w:rsidRDefault="0024441D" w:rsidP="0024441D">
      <w:pPr>
        <w:spacing w:after="200"/>
        <w:rPr>
          <w:noProof/>
          <w:color w:val="0F0D29" w:themeColor="text1"/>
        </w:rPr>
      </w:pPr>
    </w:p>
    <w:p w14:paraId="44995937" w14:textId="4A0067A6" w:rsidR="0024441D" w:rsidRDefault="0024441D" w:rsidP="0024441D">
      <w:pPr>
        <w:spacing w:after="200"/>
        <w:rPr>
          <w:noProof/>
          <w:color w:val="0F0D29" w:themeColor="text1"/>
        </w:rPr>
      </w:pPr>
    </w:p>
    <w:p w14:paraId="0C952EE3" w14:textId="52347D4D" w:rsidR="0024441D" w:rsidRDefault="0024441D" w:rsidP="0024441D">
      <w:pPr>
        <w:spacing w:after="200"/>
        <w:rPr>
          <w:noProof/>
          <w:color w:val="0F0D29" w:themeColor="text1"/>
        </w:rPr>
      </w:pPr>
    </w:p>
    <w:p w14:paraId="42B7CDB6" w14:textId="205B97AF" w:rsidR="0024441D" w:rsidRDefault="0024441D" w:rsidP="0024441D">
      <w:pPr>
        <w:spacing w:after="200"/>
        <w:rPr>
          <w:noProof/>
          <w:color w:val="0F0D29" w:themeColor="text1"/>
        </w:rPr>
      </w:pPr>
    </w:p>
    <w:p w14:paraId="74D6E2DF" w14:textId="72CA7E18" w:rsidR="0024441D" w:rsidRDefault="0024441D" w:rsidP="0024441D">
      <w:pPr>
        <w:spacing w:after="200"/>
        <w:rPr>
          <w:noProof/>
          <w:color w:val="0F0D29" w:themeColor="text1"/>
        </w:rPr>
      </w:pPr>
    </w:p>
    <w:p w14:paraId="5D544CF0" w14:textId="06187486" w:rsidR="0024441D" w:rsidRDefault="0024441D" w:rsidP="0024441D">
      <w:pPr>
        <w:spacing w:after="200"/>
        <w:rPr>
          <w:noProof/>
          <w:color w:val="0F0D29" w:themeColor="text1"/>
        </w:rPr>
      </w:pPr>
    </w:p>
    <w:p w14:paraId="733AEA48" w14:textId="363AAF70" w:rsidR="0024441D" w:rsidRDefault="0024441D" w:rsidP="0024441D">
      <w:pPr>
        <w:spacing w:after="200"/>
        <w:rPr>
          <w:noProof/>
          <w:color w:val="0F0D29" w:themeColor="text1"/>
        </w:rPr>
      </w:pPr>
    </w:p>
    <w:p w14:paraId="04692918" w14:textId="515A232F" w:rsidR="0024441D" w:rsidRDefault="0024441D" w:rsidP="0024441D">
      <w:pPr>
        <w:spacing w:after="200"/>
        <w:rPr>
          <w:noProof/>
          <w:color w:val="0F0D29" w:themeColor="text1"/>
        </w:rPr>
      </w:pPr>
    </w:p>
    <w:p w14:paraId="2CFD6240" w14:textId="02003600" w:rsidR="0024441D" w:rsidRPr="005B0C2C" w:rsidRDefault="0024441D" w:rsidP="00E260EE">
      <w:pPr>
        <w:pStyle w:val="Ttulo1"/>
        <w:jc w:val="center"/>
        <w:rPr>
          <w:noProof/>
        </w:rPr>
      </w:pPr>
      <w:bookmarkStart w:id="7" w:name="_Toc64818020"/>
      <w:r w:rsidRPr="005B0C2C">
        <w:rPr>
          <w:noProof/>
        </w:rPr>
        <w:lastRenderedPageBreak/>
        <w:t>ESPECIFICACIONES TECNICAS</w:t>
      </w:r>
      <w:bookmarkEnd w:id="7"/>
    </w:p>
    <w:p w14:paraId="294838A9" w14:textId="019FBA15" w:rsidR="0024441D" w:rsidRPr="005B0C2C" w:rsidRDefault="00CA1358" w:rsidP="00CA1358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Infraestructura:</w:t>
      </w:r>
      <w:r w:rsidR="007E0E07" w:rsidRPr="005B0C2C">
        <w:rPr>
          <w:b w:val="0"/>
          <w:bCs/>
          <w:noProof/>
          <w:color w:val="0F0D29" w:themeColor="text1"/>
        </w:rPr>
        <w:t xml:space="preserve"> </w:t>
      </w:r>
    </w:p>
    <w:p w14:paraId="67B263AF" w14:textId="7F664DFF" w:rsidR="007E0E07" w:rsidRDefault="00EC4830" w:rsidP="007E0E07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>
        <w:rPr>
          <w:b w:val="0"/>
          <w:bCs/>
          <w:noProof/>
          <w:color w:val="0F0D29" w:themeColor="text1"/>
        </w:rPr>
        <w:t>Es un diseño Web implementado en Eclipse utilizando Apache como servidor</w:t>
      </w:r>
      <w:r w:rsidR="004D6729">
        <w:rPr>
          <w:b w:val="0"/>
          <w:bCs/>
          <w:noProof/>
          <w:color w:val="0F0D29" w:themeColor="text1"/>
        </w:rPr>
        <w:t>, y la herramienta Maven para facilitar la construccion y gestion del proyecto</w:t>
      </w:r>
      <w:r w:rsidR="00FB4B89">
        <w:rPr>
          <w:b w:val="0"/>
          <w:bCs/>
          <w:noProof/>
          <w:color w:val="0F0D29" w:themeColor="text1"/>
        </w:rPr>
        <w:t>, donde tendra alojado dependecias de otros modulos y componentes externos.</w:t>
      </w:r>
    </w:p>
    <w:p w14:paraId="724CC05A" w14:textId="77777777" w:rsidR="005B0C2C" w:rsidRPr="005B0C2C" w:rsidRDefault="005B0C2C" w:rsidP="005B0C2C">
      <w:pPr>
        <w:pStyle w:val="Prrafodelista"/>
        <w:spacing w:after="200"/>
        <w:ind w:left="1440"/>
        <w:rPr>
          <w:b w:val="0"/>
          <w:bCs/>
          <w:noProof/>
          <w:color w:val="0F0D29" w:themeColor="text1"/>
        </w:rPr>
      </w:pPr>
    </w:p>
    <w:p w14:paraId="77C35F9E" w14:textId="6E9D61CC" w:rsidR="00E7212B" w:rsidRPr="005B0C2C" w:rsidRDefault="00E7212B" w:rsidP="00E7212B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Base de datos:</w:t>
      </w:r>
    </w:p>
    <w:p w14:paraId="26BDB64A" w14:textId="057C2B5E" w:rsidR="00E7212B" w:rsidRDefault="00E7212B" w:rsidP="00E7212B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SQL Server 2012</w:t>
      </w:r>
    </w:p>
    <w:p w14:paraId="07987391" w14:textId="77777777" w:rsidR="005B0C2C" w:rsidRPr="005B0C2C" w:rsidRDefault="005B0C2C" w:rsidP="005B0C2C">
      <w:pPr>
        <w:pStyle w:val="Prrafodelista"/>
        <w:spacing w:after="200"/>
        <w:ind w:left="1440"/>
        <w:rPr>
          <w:b w:val="0"/>
          <w:bCs/>
          <w:noProof/>
          <w:color w:val="0F0D29" w:themeColor="text1"/>
        </w:rPr>
      </w:pPr>
    </w:p>
    <w:p w14:paraId="06B9E771" w14:textId="46639C9F" w:rsidR="00566C92" w:rsidRPr="005B0C2C" w:rsidRDefault="004B6419" w:rsidP="004B6419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Lenguajes:</w:t>
      </w:r>
    </w:p>
    <w:p w14:paraId="767C49A3" w14:textId="1FBB4565" w:rsidR="004B6419" w:rsidRPr="005B0C2C" w:rsidRDefault="004B6419" w:rsidP="004B6419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Javas</w:t>
      </w:r>
      <w:r w:rsidR="00D57FE5" w:rsidRPr="005B0C2C">
        <w:rPr>
          <w:b w:val="0"/>
          <w:bCs/>
          <w:noProof/>
          <w:color w:val="0F0D29" w:themeColor="text1"/>
        </w:rPr>
        <w:t>c</w:t>
      </w:r>
      <w:r w:rsidRPr="005B0C2C">
        <w:rPr>
          <w:b w:val="0"/>
          <w:bCs/>
          <w:noProof/>
          <w:color w:val="0F0D29" w:themeColor="text1"/>
        </w:rPr>
        <w:t>ript</w:t>
      </w:r>
    </w:p>
    <w:p w14:paraId="6E61F40D" w14:textId="7DA79824" w:rsidR="00D57FE5" w:rsidRDefault="00D57FE5" w:rsidP="004B6419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CSS</w:t>
      </w:r>
    </w:p>
    <w:p w14:paraId="218489F3" w14:textId="3B13F17B" w:rsidR="00344168" w:rsidRDefault="00344168" w:rsidP="004B6419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>
        <w:rPr>
          <w:b w:val="0"/>
          <w:bCs/>
          <w:noProof/>
          <w:color w:val="0F0D29" w:themeColor="text1"/>
        </w:rPr>
        <w:t>HTML</w:t>
      </w:r>
    </w:p>
    <w:p w14:paraId="65453689" w14:textId="77777777" w:rsidR="005B0C2C" w:rsidRPr="005B0C2C" w:rsidRDefault="005B0C2C" w:rsidP="005B0C2C">
      <w:pPr>
        <w:pStyle w:val="Prrafodelista"/>
        <w:spacing w:after="200"/>
        <w:ind w:left="1440"/>
        <w:rPr>
          <w:b w:val="0"/>
          <w:bCs/>
          <w:noProof/>
          <w:color w:val="0F0D29" w:themeColor="text1"/>
        </w:rPr>
      </w:pPr>
    </w:p>
    <w:p w14:paraId="2F4A82AA" w14:textId="56EA4EDE" w:rsidR="00382177" w:rsidRPr="005B0C2C" w:rsidRDefault="00382177" w:rsidP="00382177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Librerias</w:t>
      </w:r>
      <w:r w:rsidR="002C3680" w:rsidRPr="005B0C2C">
        <w:rPr>
          <w:b w:val="0"/>
          <w:bCs/>
          <w:noProof/>
          <w:color w:val="0F0D29" w:themeColor="text1"/>
        </w:rPr>
        <w:t>:</w:t>
      </w:r>
    </w:p>
    <w:p w14:paraId="117C9BAE" w14:textId="2B4A0468" w:rsidR="00A1460F" w:rsidRDefault="003A597B" w:rsidP="00A1460F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S</w:t>
      </w:r>
      <w:r w:rsidR="00A1460F" w:rsidRPr="005B0C2C">
        <w:rPr>
          <w:b w:val="0"/>
          <w:bCs/>
          <w:noProof/>
          <w:color w:val="0F0D29" w:themeColor="text1"/>
        </w:rPr>
        <w:t>qljdbc4.jar</w:t>
      </w:r>
    </w:p>
    <w:p w14:paraId="5197CD11" w14:textId="77777777" w:rsidR="005B0C2C" w:rsidRPr="005B0C2C" w:rsidRDefault="005B0C2C" w:rsidP="005B0C2C">
      <w:pPr>
        <w:pStyle w:val="Prrafodelista"/>
        <w:spacing w:after="200"/>
        <w:ind w:left="1440"/>
        <w:rPr>
          <w:b w:val="0"/>
          <w:bCs/>
          <w:noProof/>
          <w:color w:val="0F0D29" w:themeColor="text1"/>
        </w:rPr>
      </w:pPr>
    </w:p>
    <w:p w14:paraId="282E31B7" w14:textId="75E07F33" w:rsidR="002C3680" w:rsidRPr="005B0C2C" w:rsidRDefault="002C3680" w:rsidP="002C3680">
      <w:pPr>
        <w:pStyle w:val="Prrafodelista"/>
        <w:numPr>
          <w:ilvl w:val="0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Frameworks:</w:t>
      </w:r>
    </w:p>
    <w:p w14:paraId="407CBE97" w14:textId="4B5F855D" w:rsidR="002C3680" w:rsidRPr="005B0C2C" w:rsidRDefault="00D27369" w:rsidP="00D27369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Bootstrap</w:t>
      </w:r>
    </w:p>
    <w:p w14:paraId="2A8C2ABC" w14:textId="5CB10327" w:rsidR="00D27369" w:rsidRPr="005B0C2C" w:rsidRDefault="00D27369" w:rsidP="00D27369">
      <w:pPr>
        <w:pStyle w:val="Prrafodelista"/>
        <w:numPr>
          <w:ilvl w:val="1"/>
          <w:numId w:val="2"/>
        </w:numPr>
        <w:spacing w:after="200"/>
        <w:rPr>
          <w:b w:val="0"/>
          <w:bCs/>
          <w:noProof/>
          <w:color w:val="0F0D29" w:themeColor="text1"/>
        </w:rPr>
      </w:pPr>
      <w:r w:rsidRPr="005B0C2C">
        <w:rPr>
          <w:b w:val="0"/>
          <w:bCs/>
          <w:noProof/>
          <w:color w:val="0F0D29" w:themeColor="text1"/>
        </w:rPr>
        <w:t>Jquery</w:t>
      </w:r>
    </w:p>
    <w:sectPr w:rsidR="00D27369" w:rsidRPr="005B0C2C" w:rsidSect="00AB02A7">
      <w:headerReference w:type="default" r:id="rId11"/>
      <w:footerReference w:type="default" r:id="rId1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8A5FF" w14:textId="77777777" w:rsidR="003C2924" w:rsidRDefault="003C2924">
      <w:r>
        <w:separator/>
      </w:r>
    </w:p>
    <w:p w14:paraId="0DD5151C" w14:textId="77777777" w:rsidR="003C2924" w:rsidRDefault="003C2924"/>
  </w:endnote>
  <w:endnote w:type="continuationSeparator" w:id="0">
    <w:p w14:paraId="4C402704" w14:textId="77777777" w:rsidR="003C2924" w:rsidRDefault="003C2924">
      <w:r>
        <w:continuationSeparator/>
      </w:r>
    </w:p>
    <w:p w14:paraId="5425A81B" w14:textId="77777777" w:rsidR="003C2924" w:rsidRDefault="003C292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44C9CB74" w14:textId="77777777" w:rsidR="00DF027C" w:rsidRDefault="00DF027C">
        <w:pPr>
          <w:pStyle w:val="Piedepgina"/>
          <w:jc w:val="center"/>
          <w:rPr>
            <w:noProof/>
          </w:rPr>
        </w:pPr>
        <w:r>
          <w:rPr>
            <w:noProof/>
            <w:lang w:bidi="es-ES"/>
          </w:rPr>
          <w:fldChar w:fldCharType="begin"/>
        </w:r>
        <w:r>
          <w:rPr>
            <w:noProof/>
            <w:lang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 w:rsidR="00AB02A7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  <w:p w14:paraId="0C8EF0CB" w14:textId="77777777" w:rsidR="00DF027C" w:rsidRDefault="00DF027C">
    <w:pPr>
      <w:pStyle w:val="Piedep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AAC17" w14:textId="77777777" w:rsidR="003C2924" w:rsidRDefault="003C2924">
      <w:r>
        <w:separator/>
      </w:r>
    </w:p>
    <w:p w14:paraId="4FE8D0BC" w14:textId="77777777" w:rsidR="003C2924" w:rsidRDefault="003C2924"/>
  </w:footnote>
  <w:footnote w:type="continuationSeparator" w:id="0">
    <w:p w14:paraId="6212AD89" w14:textId="77777777" w:rsidR="003C2924" w:rsidRDefault="003C2924">
      <w:r>
        <w:continuationSeparator/>
      </w:r>
    </w:p>
    <w:p w14:paraId="01985596" w14:textId="77777777" w:rsidR="003C2924" w:rsidRDefault="003C292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643AC78E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22D1C337" w14:textId="77777777" w:rsidR="00D077E9" w:rsidRDefault="00D077E9">
          <w:pPr>
            <w:pStyle w:val="Encabezado"/>
            <w:rPr>
              <w:noProof/>
            </w:rPr>
          </w:pPr>
        </w:p>
      </w:tc>
    </w:tr>
  </w:tbl>
  <w:p w14:paraId="3E0683BA" w14:textId="77777777" w:rsidR="00D077E9" w:rsidRDefault="00D077E9" w:rsidP="00D077E9">
    <w:pPr>
      <w:pStyle w:val="Encabezado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5518AF"/>
    <w:multiLevelType w:val="hybridMultilevel"/>
    <w:tmpl w:val="5B7620EC"/>
    <w:lvl w:ilvl="0" w:tplc="8376EE3E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01A54"/>
    <w:multiLevelType w:val="hybridMultilevel"/>
    <w:tmpl w:val="93F6C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BE"/>
    <w:rsid w:val="000232BA"/>
    <w:rsid w:val="0002382D"/>
    <w:rsid w:val="0002482E"/>
    <w:rsid w:val="00050324"/>
    <w:rsid w:val="000747A0"/>
    <w:rsid w:val="000A0150"/>
    <w:rsid w:val="000B7450"/>
    <w:rsid w:val="000C3330"/>
    <w:rsid w:val="000E63C9"/>
    <w:rsid w:val="001071E7"/>
    <w:rsid w:val="00130E9D"/>
    <w:rsid w:val="00150A6D"/>
    <w:rsid w:val="001561A8"/>
    <w:rsid w:val="001630E3"/>
    <w:rsid w:val="00165434"/>
    <w:rsid w:val="00170BB8"/>
    <w:rsid w:val="00185B35"/>
    <w:rsid w:val="001A78BC"/>
    <w:rsid w:val="001C1230"/>
    <w:rsid w:val="001C73AB"/>
    <w:rsid w:val="001D7C62"/>
    <w:rsid w:val="001E086C"/>
    <w:rsid w:val="001F2BC8"/>
    <w:rsid w:val="001F5F6B"/>
    <w:rsid w:val="002033D2"/>
    <w:rsid w:val="00211997"/>
    <w:rsid w:val="00240304"/>
    <w:rsid w:val="00243EBC"/>
    <w:rsid w:val="0024441D"/>
    <w:rsid w:val="00246A35"/>
    <w:rsid w:val="00252CBA"/>
    <w:rsid w:val="00255516"/>
    <w:rsid w:val="00256D3E"/>
    <w:rsid w:val="00284348"/>
    <w:rsid w:val="00286CBE"/>
    <w:rsid w:val="002C3680"/>
    <w:rsid w:val="002E5881"/>
    <w:rsid w:val="002F51F5"/>
    <w:rsid w:val="00312137"/>
    <w:rsid w:val="00322764"/>
    <w:rsid w:val="00330359"/>
    <w:rsid w:val="0033762F"/>
    <w:rsid w:val="00341858"/>
    <w:rsid w:val="00344168"/>
    <w:rsid w:val="00345F5F"/>
    <w:rsid w:val="00360494"/>
    <w:rsid w:val="00366C7E"/>
    <w:rsid w:val="00375EB9"/>
    <w:rsid w:val="00382177"/>
    <w:rsid w:val="00384EA3"/>
    <w:rsid w:val="0039517F"/>
    <w:rsid w:val="003A39A1"/>
    <w:rsid w:val="003A3AB4"/>
    <w:rsid w:val="003A597B"/>
    <w:rsid w:val="003B0D2C"/>
    <w:rsid w:val="003B4552"/>
    <w:rsid w:val="003C2168"/>
    <w:rsid w:val="003C2191"/>
    <w:rsid w:val="003C2924"/>
    <w:rsid w:val="003D3863"/>
    <w:rsid w:val="003E233F"/>
    <w:rsid w:val="003F3283"/>
    <w:rsid w:val="0040268E"/>
    <w:rsid w:val="00402F5E"/>
    <w:rsid w:val="004110DE"/>
    <w:rsid w:val="0041204A"/>
    <w:rsid w:val="004216B6"/>
    <w:rsid w:val="0042361A"/>
    <w:rsid w:val="0044085A"/>
    <w:rsid w:val="0044332D"/>
    <w:rsid w:val="0044657C"/>
    <w:rsid w:val="00466DD9"/>
    <w:rsid w:val="00474C99"/>
    <w:rsid w:val="004B21A5"/>
    <w:rsid w:val="004B339A"/>
    <w:rsid w:val="004B6419"/>
    <w:rsid w:val="004C2B50"/>
    <w:rsid w:val="004D0779"/>
    <w:rsid w:val="004D6729"/>
    <w:rsid w:val="004D7256"/>
    <w:rsid w:val="004E5544"/>
    <w:rsid w:val="004E5FEE"/>
    <w:rsid w:val="004E74A8"/>
    <w:rsid w:val="004F14ED"/>
    <w:rsid w:val="004F6D1A"/>
    <w:rsid w:val="005037F0"/>
    <w:rsid w:val="00516A86"/>
    <w:rsid w:val="005275F6"/>
    <w:rsid w:val="005336ED"/>
    <w:rsid w:val="00550069"/>
    <w:rsid w:val="0055446C"/>
    <w:rsid w:val="00554CDB"/>
    <w:rsid w:val="005554E6"/>
    <w:rsid w:val="0056300A"/>
    <w:rsid w:val="00566C92"/>
    <w:rsid w:val="00572102"/>
    <w:rsid w:val="005B0654"/>
    <w:rsid w:val="005B0C2C"/>
    <w:rsid w:val="005F1BB0"/>
    <w:rsid w:val="005F7D07"/>
    <w:rsid w:val="006078E8"/>
    <w:rsid w:val="00624CF3"/>
    <w:rsid w:val="00627AB3"/>
    <w:rsid w:val="0063619A"/>
    <w:rsid w:val="00656C4D"/>
    <w:rsid w:val="006625C2"/>
    <w:rsid w:val="006648C5"/>
    <w:rsid w:val="00691F93"/>
    <w:rsid w:val="006B04EE"/>
    <w:rsid w:val="006E0335"/>
    <w:rsid w:val="006E2ABB"/>
    <w:rsid w:val="006E5716"/>
    <w:rsid w:val="006E6FD6"/>
    <w:rsid w:val="006E7E52"/>
    <w:rsid w:val="006F021D"/>
    <w:rsid w:val="0072610B"/>
    <w:rsid w:val="007302B3"/>
    <w:rsid w:val="00730733"/>
    <w:rsid w:val="007309A6"/>
    <w:rsid w:val="00730E3A"/>
    <w:rsid w:val="00736AAF"/>
    <w:rsid w:val="00762640"/>
    <w:rsid w:val="007648DF"/>
    <w:rsid w:val="00765B2A"/>
    <w:rsid w:val="00770321"/>
    <w:rsid w:val="00782E59"/>
    <w:rsid w:val="00783A34"/>
    <w:rsid w:val="00785994"/>
    <w:rsid w:val="0078797B"/>
    <w:rsid w:val="007B0E85"/>
    <w:rsid w:val="007B6C9F"/>
    <w:rsid w:val="007C6B52"/>
    <w:rsid w:val="007D16C5"/>
    <w:rsid w:val="007E0E07"/>
    <w:rsid w:val="007F11D7"/>
    <w:rsid w:val="00813742"/>
    <w:rsid w:val="00841DD2"/>
    <w:rsid w:val="00850F5C"/>
    <w:rsid w:val="008613F4"/>
    <w:rsid w:val="00861D62"/>
    <w:rsid w:val="00862FE4"/>
    <w:rsid w:val="0086389A"/>
    <w:rsid w:val="0087605E"/>
    <w:rsid w:val="00881037"/>
    <w:rsid w:val="00893AFD"/>
    <w:rsid w:val="008941AE"/>
    <w:rsid w:val="008B1FEE"/>
    <w:rsid w:val="008C2360"/>
    <w:rsid w:val="008D7C08"/>
    <w:rsid w:val="00903C32"/>
    <w:rsid w:val="00916B16"/>
    <w:rsid w:val="009173B9"/>
    <w:rsid w:val="009325A1"/>
    <w:rsid w:val="0093335D"/>
    <w:rsid w:val="0093357C"/>
    <w:rsid w:val="0093613E"/>
    <w:rsid w:val="00943026"/>
    <w:rsid w:val="00956F49"/>
    <w:rsid w:val="009626C1"/>
    <w:rsid w:val="00966348"/>
    <w:rsid w:val="009665E1"/>
    <w:rsid w:val="009667E8"/>
    <w:rsid w:val="00966B81"/>
    <w:rsid w:val="00977F79"/>
    <w:rsid w:val="009A0662"/>
    <w:rsid w:val="009A70DC"/>
    <w:rsid w:val="009B0698"/>
    <w:rsid w:val="009C6563"/>
    <w:rsid w:val="009C7720"/>
    <w:rsid w:val="009E082D"/>
    <w:rsid w:val="00A1460F"/>
    <w:rsid w:val="00A23AFA"/>
    <w:rsid w:val="00A25B3F"/>
    <w:rsid w:val="00A31B3E"/>
    <w:rsid w:val="00A532F3"/>
    <w:rsid w:val="00A557A0"/>
    <w:rsid w:val="00A8489E"/>
    <w:rsid w:val="00A92AEE"/>
    <w:rsid w:val="00A950BD"/>
    <w:rsid w:val="00AB02A7"/>
    <w:rsid w:val="00AB03E8"/>
    <w:rsid w:val="00AB4B77"/>
    <w:rsid w:val="00AC29F3"/>
    <w:rsid w:val="00AE09E4"/>
    <w:rsid w:val="00AF1AE0"/>
    <w:rsid w:val="00B07DF6"/>
    <w:rsid w:val="00B231E5"/>
    <w:rsid w:val="00B62987"/>
    <w:rsid w:val="00B73995"/>
    <w:rsid w:val="00B85410"/>
    <w:rsid w:val="00B91077"/>
    <w:rsid w:val="00BA00E0"/>
    <w:rsid w:val="00BA2779"/>
    <w:rsid w:val="00BC2ABA"/>
    <w:rsid w:val="00BE697E"/>
    <w:rsid w:val="00BE7196"/>
    <w:rsid w:val="00C02B87"/>
    <w:rsid w:val="00C04030"/>
    <w:rsid w:val="00C061CC"/>
    <w:rsid w:val="00C26C86"/>
    <w:rsid w:val="00C4086D"/>
    <w:rsid w:val="00C54BEB"/>
    <w:rsid w:val="00C5533B"/>
    <w:rsid w:val="00C83B5E"/>
    <w:rsid w:val="00C906BE"/>
    <w:rsid w:val="00C91671"/>
    <w:rsid w:val="00CA1358"/>
    <w:rsid w:val="00CA1896"/>
    <w:rsid w:val="00CA2685"/>
    <w:rsid w:val="00CB12AE"/>
    <w:rsid w:val="00CB5B28"/>
    <w:rsid w:val="00CD20CC"/>
    <w:rsid w:val="00CE069C"/>
    <w:rsid w:val="00CF3994"/>
    <w:rsid w:val="00CF5371"/>
    <w:rsid w:val="00D00C03"/>
    <w:rsid w:val="00D0234F"/>
    <w:rsid w:val="00D0323A"/>
    <w:rsid w:val="00D0354E"/>
    <w:rsid w:val="00D0559F"/>
    <w:rsid w:val="00D064B5"/>
    <w:rsid w:val="00D077E9"/>
    <w:rsid w:val="00D27369"/>
    <w:rsid w:val="00D333EC"/>
    <w:rsid w:val="00D42CB7"/>
    <w:rsid w:val="00D5413D"/>
    <w:rsid w:val="00D570A9"/>
    <w:rsid w:val="00D57FE5"/>
    <w:rsid w:val="00D70D02"/>
    <w:rsid w:val="00D770C7"/>
    <w:rsid w:val="00D808E1"/>
    <w:rsid w:val="00D86945"/>
    <w:rsid w:val="00D90290"/>
    <w:rsid w:val="00DC1FC5"/>
    <w:rsid w:val="00DC706A"/>
    <w:rsid w:val="00DD152F"/>
    <w:rsid w:val="00DD185A"/>
    <w:rsid w:val="00DD673E"/>
    <w:rsid w:val="00DE213F"/>
    <w:rsid w:val="00DF027C"/>
    <w:rsid w:val="00E00A32"/>
    <w:rsid w:val="00E22ACD"/>
    <w:rsid w:val="00E24BED"/>
    <w:rsid w:val="00E260EE"/>
    <w:rsid w:val="00E3313D"/>
    <w:rsid w:val="00E620B0"/>
    <w:rsid w:val="00E7212B"/>
    <w:rsid w:val="00E77D9D"/>
    <w:rsid w:val="00E81B40"/>
    <w:rsid w:val="00EA0C4D"/>
    <w:rsid w:val="00EC4830"/>
    <w:rsid w:val="00EE68E1"/>
    <w:rsid w:val="00EF555B"/>
    <w:rsid w:val="00F027BB"/>
    <w:rsid w:val="00F119AA"/>
    <w:rsid w:val="00F11DCF"/>
    <w:rsid w:val="00F162EA"/>
    <w:rsid w:val="00F20D42"/>
    <w:rsid w:val="00F21F90"/>
    <w:rsid w:val="00F30E43"/>
    <w:rsid w:val="00F30E8E"/>
    <w:rsid w:val="00F450C5"/>
    <w:rsid w:val="00F52D27"/>
    <w:rsid w:val="00F83527"/>
    <w:rsid w:val="00F84C11"/>
    <w:rsid w:val="00FB4B89"/>
    <w:rsid w:val="00FC0FCA"/>
    <w:rsid w:val="00FC532C"/>
    <w:rsid w:val="00FD583F"/>
    <w:rsid w:val="00FD721A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4533F3"/>
  <w15:docId w15:val="{13FE25E0-C320-4A2F-BD45-FA4458A3B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8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8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rrafodelista">
    <w:name w:val="List Paragraph"/>
    <w:basedOn w:val="Normal"/>
    <w:uiPriority w:val="34"/>
    <w:unhideWhenUsed/>
    <w:qFormat/>
    <w:rsid w:val="008613F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6634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6634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66348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Local\Microsoft\Office\16.0\DTS\es-ES%7b0A5E1097-4582-4719-B98C-DCA4062019A4%7d\%7b59BE481E-98B8-4328-83A1-1719D41B4417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992E763A5204922B73B8BED15F9BE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7DAB89-A1A1-4A02-A9AC-D8278F08A4AD}"/>
      </w:docPartPr>
      <w:docPartBody>
        <w:p w:rsidR="00F46134" w:rsidRDefault="00F46134">
          <w:pPr>
            <w:pStyle w:val="0992E763A5204922B73B8BED15F9BE25"/>
          </w:pPr>
          <w:r w:rsidRPr="00D86945">
            <w:rPr>
              <w:rStyle w:val="SubttuloCar"/>
              <w:b/>
              <w:lang w:bidi="es-ES"/>
            </w:rPr>
            <w:fldChar w:fldCharType="begin"/>
          </w:r>
          <w:r w:rsidRPr="00D86945">
            <w:rPr>
              <w:rStyle w:val="SubttuloCar"/>
              <w:lang w:bidi="es-ES"/>
            </w:rPr>
            <w:instrText xml:space="preserve"> DATE  \@ "MMMM d"  \* MERGEFORMAT </w:instrText>
          </w:r>
          <w:r w:rsidRPr="00D86945">
            <w:rPr>
              <w:rStyle w:val="SubttuloCar"/>
              <w:b/>
              <w:lang w:bidi="es-ES"/>
            </w:rPr>
            <w:fldChar w:fldCharType="separate"/>
          </w:r>
          <w:r>
            <w:rPr>
              <w:rStyle w:val="SubttuloCar"/>
              <w:lang w:bidi="es-ES"/>
            </w:rPr>
            <w:t>febrero 20</w:t>
          </w:r>
          <w:r w:rsidRPr="00D86945">
            <w:rPr>
              <w:rStyle w:val="SubttuloCar"/>
              <w:b/>
              <w:lang w:bidi="es-ES"/>
            </w:rPr>
            <w:fldChar w:fldCharType="end"/>
          </w:r>
        </w:p>
      </w:docPartBody>
    </w:docPart>
    <w:docPart>
      <w:docPartPr>
        <w:name w:val="C4BA7A30B84C4FB3AB8C50DAC2886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D4644-C8CB-46F7-90ED-9F53EBCBEF76}"/>
      </w:docPartPr>
      <w:docPartBody>
        <w:p w:rsidR="00F46134" w:rsidRDefault="00F46134">
          <w:pPr>
            <w:pStyle w:val="C4BA7A30B84C4FB3AB8C50DAC2886997"/>
          </w:pPr>
          <w:r>
            <w:rPr>
              <w:noProof/>
              <w:lang w:bidi="es-ES"/>
            </w:rPr>
            <w:t>Su nombre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34"/>
    <w:rsid w:val="00380A71"/>
    <w:rsid w:val="00F4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">
    <w:name w:val="Subtítulo Car"/>
    <w:basedOn w:val="Fuentedeprrafopredeter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0992E763A5204922B73B8BED15F9BE25">
    <w:name w:val="0992E763A5204922B73B8BED15F9BE25"/>
  </w:style>
  <w:style w:type="paragraph" w:customStyle="1" w:styleId="C4BA7A30B84C4FB3AB8C50DAC2886997">
    <w:name w:val="C4BA7A30B84C4FB3AB8C50DAC28869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Milia, Jorge Eduardo Reyes
Docente: Funes, Gustavo
Nombre: Zto-Tube
Materia: Laboratorio 2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29F42B-DFEA-412B-8020-42F939DE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{59BE481E-98B8-4328-83A1-1719D41B4417}tf16392850_win32</Template>
  <TotalTime>343</TotalTime>
  <Pages>8</Pages>
  <Words>529</Words>
  <Characters>2912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</dc:creator>
  <cp:keywords/>
  <cp:lastModifiedBy>jorge milia</cp:lastModifiedBy>
  <cp:revision>186</cp:revision>
  <cp:lastPrinted>2006-08-01T17:47:00Z</cp:lastPrinted>
  <dcterms:created xsi:type="dcterms:W3CDTF">2021-02-20T17:41:00Z</dcterms:created>
  <dcterms:modified xsi:type="dcterms:W3CDTF">2021-02-25T23:25:00Z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